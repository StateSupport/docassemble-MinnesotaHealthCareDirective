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E5353" w14:textId="77777777" w:rsidR="00C07CC8" w:rsidRPr="007604ED" w:rsidRDefault="00C07CC8" w:rsidP="00C07CC8">
      <w:pPr>
        <w:jc w:val="center"/>
        <w:rPr>
          <w:b/>
          <w:sz w:val="26"/>
          <w:szCs w:val="26"/>
        </w:rPr>
      </w:pPr>
    </w:p>
    <w:p w14:paraId="23CF6ED2" w14:textId="77777777" w:rsidR="00201F53" w:rsidRPr="009878DC" w:rsidRDefault="00201F53" w:rsidP="00201F53">
      <w:pPr>
        <w:autoSpaceDE w:val="0"/>
        <w:autoSpaceDN w:val="0"/>
        <w:adjustRightInd w:val="0"/>
        <w:ind w:right="-720"/>
        <w:rPr>
          <w:rFonts w:ascii="Verdana" w:hAnsi="Verdana"/>
          <w:bCs/>
          <w:sz w:val="32"/>
          <w:szCs w:val="32"/>
        </w:rPr>
      </w:pPr>
    </w:p>
    <w:p w14:paraId="67DB35B2" w14:textId="35B555D8" w:rsidR="00201F53" w:rsidRPr="007E08BA" w:rsidRDefault="00201F53" w:rsidP="00201F53">
      <w:pPr>
        <w:autoSpaceDE w:val="0"/>
        <w:autoSpaceDN w:val="0"/>
        <w:adjustRightInd w:val="0"/>
        <w:ind w:right="-720"/>
        <w:rPr>
          <w:rFonts w:ascii="Verdana" w:hAnsi="Verdana"/>
          <w:bCs/>
        </w:rPr>
      </w:pPr>
      <w:r w:rsidRPr="007E08BA">
        <w:rPr>
          <w:rFonts w:ascii="Verdana" w:hAnsi="Verdana"/>
          <w:bCs/>
        </w:rPr>
        <w:t xml:space="preserve">Dear </w:t>
      </w:r>
      <w:bookmarkStart w:id="0" w:name="_Hlk161845724"/>
      <w:r w:rsidR="004051C8" w:rsidRPr="004051C8">
        <w:rPr>
          <w:rFonts w:ascii="Verdana" w:hAnsi="Verdana"/>
          <w:bCs/>
        </w:rPr>
        <w:t>{{ users[0]</w:t>
      </w:r>
      <w:r w:rsidR="004051C8">
        <w:rPr>
          <w:rFonts w:ascii="Verdana" w:hAnsi="Verdana"/>
          <w:bCs/>
        </w:rPr>
        <w:t xml:space="preserve"> </w:t>
      </w:r>
      <w:r w:rsidR="004051C8" w:rsidRPr="004051C8">
        <w:rPr>
          <w:rFonts w:ascii="Verdana" w:hAnsi="Verdana"/>
          <w:bCs/>
        </w:rPr>
        <w:t>}}</w:t>
      </w:r>
      <w:bookmarkEnd w:id="0"/>
      <w:r w:rsidR="00272EC6">
        <w:rPr>
          <w:rFonts w:ascii="Verdana" w:hAnsi="Verdana"/>
          <w:bCs/>
        </w:rPr>
        <w:t>,</w:t>
      </w:r>
    </w:p>
    <w:p w14:paraId="5FA7CB79" w14:textId="77777777" w:rsidR="00201F53" w:rsidRPr="007E08BA" w:rsidRDefault="00201F53" w:rsidP="00201F53">
      <w:pPr>
        <w:autoSpaceDE w:val="0"/>
        <w:autoSpaceDN w:val="0"/>
        <w:adjustRightInd w:val="0"/>
        <w:ind w:right="-720"/>
        <w:rPr>
          <w:rFonts w:ascii="Verdana" w:hAnsi="Verdana"/>
          <w:bCs/>
        </w:rPr>
      </w:pPr>
    </w:p>
    <w:p w14:paraId="4335CAAE" w14:textId="77777777" w:rsidR="00201F53" w:rsidRPr="007E08BA" w:rsidRDefault="00201F53" w:rsidP="00621355">
      <w:pPr>
        <w:autoSpaceDE w:val="0"/>
        <w:autoSpaceDN w:val="0"/>
        <w:adjustRightInd w:val="0"/>
        <w:rPr>
          <w:rFonts w:ascii="Verdana" w:hAnsi="Verdana"/>
          <w:bCs/>
        </w:rPr>
      </w:pPr>
      <w:r w:rsidRPr="007E08BA">
        <w:rPr>
          <w:rFonts w:ascii="Verdana" w:hAnsi="Verdana"/>
          <w:bCs/>
        </w:rPr>
        <w:t xml:space="preserve">Congratulations! You have completed the interview and your </w:t>
      </w:r>
      <w:r>
        <w:rPr>
          <w:rFonts w:ascii="Verdana" w:hAnsi="Verdana"/>
          <w:bCs/>
        </w:rPr>
        <w:t>Health Care Directive</w:t>
      </w:r>
      <w:r w:rsidRPr="007E08BA">
        <w:rPr>
          <w:rFonts w:ascii="Verdana" w:hAnsi="Verdana"/>
          <w:bCs/>
        </w:rPr>
        <w:t xml:space="preserve"> has been created. Here’s what you can do next.</w:t>
      </w:r>
    </w:p>
    <w:p w14:paraId="01AD5A5E" w14:textId="77777777" w:rsidR="00201F53" w:rsidRDefault="00201F53" w:rsidP="00621355">
      <w:pPr>
        <w:autoSpaceDE w:val="0"/>
        <w:autoSpaceDN w:val="0"/>
        <w:adjustRightInd w:val="0"/>
        <w:rPr>
          <w:rFonts w:ascii="Verdana" w:hAnsi="Verdana"/>
          <w:b/>
          <w:bCs/>
          <w:sz w:val="32"/>
          <w:szCs w:val="32"/>
        </w:rPr>
      </w:pPr>
    </w:p>
    <w:p w14:paraId="727083DD" w14:textId="77777777" w:rsidR="00201F53" w:rsidRPr="009878DC" w:rsidRDefault="00201F53" w:rsidP="00621355">
      <w:pPr>
        <w:numPr>
          <w:ilvl w:val="0"/>
          <w:numId w:val="6"/>
        </w:numPr>
        <w:tabs>
          <w:tab w:val="left" w:pos="540"/>
        </w:tabs>
        <w:autoSpaceDE w:val="0"/>
        <w:autoSpaceDN w:val="0"/>
        <w:adjustRightInd w:val="0"/>
        <w:rPr>
          <w:rFonts w:ascii="Verdana" w:hAnsi="Verdana"/>
          <w:b/>
          <w:bCs/>
        </w:rPr>
      </w:pPr>
      <w:r>
        <w:rPr>
          <w:rFonts w:ascii="Verdana" w:hAnsi="Verdana"/>
          <w:b/>
          <w:bCs/>
        </w:rPr>
        <w:t>Review your document</w:t>
      </w:r>
      <w:r w:rsidRPr="009878DC">
        <w:rPr>
          <w:rFonts w:ascii="Verdana" w:hAnsi="Verdana"/>
          <w:b/>
          <w:bCs/>
        </w:rPr>
        <w:t xml:space="preserve">. </w:t>
      </w:r>
      <w:r>
        <w:rPr>
          <w:rFonts w:ascii="Verdana" w:hAnsi="Verdana"/>
          <w:b/>
          <w:bCs/>
        </w:rPr>
        <w:br/>
      </w:r>
      <w:r>
        <w:rPr>
          <w:rFonts w:ascii="Verdana" w:hAnsi="Verdana"/>
          <w:bCs/>
        </w:rPr>
        <w:t>Before you print, read this form closely and make sure it accurately reflects your wishes. If you are using MS Word, you can fix any mistakes you find. If you need to make changes but you don’t have MS Word, you may need to try again using a computer at a library or other public place.</w:t>
      </w:r>
      <w:r>
        <w:rPr>
          <w:rFonts w:ascii="Verdana" w:hAnsi="Verdana"/>
          <w:bCs/>
        </w:rPr>
        <w:br/>
      </w:r>
    </w:p>
    <w:p w14:paraId="617FAC92" w14:textId="77777777" w:rsidR="00201F53" w:rsidRPr="009878DC" w:rsidRDefault="00201F53" w:rsidP="00621355">
      <w:pPr>
        <w:numPr>
          <w:ilvl w:val="0"/>
          <w:numId w:val="6"/>
        </w:numPr>
        <w:tabs>
          <w:tab w:val="left" w:pos="540"/>
        </w:tabs>
        <w:autoSpaceDE w:val="0"/>
        <w:autoSpaceDN w:val="0"/>
        <w:adjustRightInd w:val="0"/>
        <w:rPr>
          <w:rFonts w:ascii="Verdana" w:hAnsi="Verdana"/>
          <w:b/>
          <w:bCs/>
        </w:rPr>
      </w:pPr>
      <w:r>
        <w:rPr>
          <w:rFonts w:ascii="Verdana" w:hAnsi="Verdana"/>
          <w:b/>
          <w:bCs/>
        </w:rPr>
        <w:t xml:space="preserve">Print your form. </w:t>
      </w:r>
      <w:r>
        <w:rPr>
          <w:rFonts w:ascii="Verdana" w:hAnsi="Verdana"/>
          <w:b/>
          <w:bCs/>
        </w:rPr>
        <w:br/>
      </w:r>
      <w:r>
        <w:rPr>
          <w:rFonts w:ascii="Verdana" w:hAnsi="Verdana"/>
          <w:bCs/>
        </w:rPr>
        <w:t>If your computer is connected to a printer, you can print this form at any time by clicking on “File,” then selecting “Print” from the drop down menu. You may also print by pressing “p” while holding down the “Ctrl” key.  If you don’t have a printer, you can find one at a library.</w:t>
      </w:r>
      <w:r>
        <w:rPr>
          <w:rFonts w:ascii="Verdana" w:hAnsi="Verdana"/>
          <w:bCs/>
        </w:rPr>
        <w:br/>
      </w:r>
    </w:p>
    <w:p w14:paraId="7A0C548C" w14:textId="77777777" w:rsidR="00201F53" w:rsidRPr="00201F53" w:rsidRDefault="00201F53" w:rsidP="00621355">
      <w:pPr>
        <w:numPr>
          <w:ilvl w:val="0"/>
          <w:numId w:val="6"/>
        </w:numPr>
        <w:tabs>
          <w:tab w:val="left" w:pos="540"/>
        </w:tabs>
        <w:autoSpaceDE w:val="0"/>
        <w:autoSpaceDN w:val="0"/>
        <w:adjustRightInd w:val="0"/>
        <w:rPr>
          <w:rFonts w:ascii="Verdana" w:hAnsi="Verdana"/>
          <w:b/>
          <w:bCs/>
        </w:rPr>
      </w:pPr>
      <w:r>
        <w:rPr>
          <w:rFonts w:ascii="Verdana" w:hAnsi="Verdana"/>
          <w:b/>
          <w:bCs/>
        </w:rPr>
        <w:t xml:space="preserve">DO NOT sign the form right away. </w:t>
      </w:r>
      <w:r>
        <w:rPr>
          <w:rFonts w:ascii="Verdana" w:hAnsi="Verdana"/>
          <w:b/>
          <w:bCs/>
        </w:rPr>
        <w:br/>
      </w:r>
      <w:r>
        <w:rPr>
          <w:rFonts w:ascii="Verdana" w:hAnsi="Verdana"/>
          <w:bCs/>
        </w:rPr>
        <w:t>In order for this form to be valid, you have to sign it in front of a Notary Public, a Court Administrator, OR your two witnesses. Agents do NOT need to sign.</w:t>
      </w:r>
    </w:p>
    <w:p w14:paraId="46147432" w14:textId="77777777" w:rsidR="00201F53" w:rsidRPr="009878DC" w:rsidRDefault="00201F53" w:rsidP="00621355">
      <w:pPr>
        <w:tabs>
          <w:tab w:val="left" w:pos="540"/>
        </w:tabs>
        <w:autoSpaceDE w:val="0"/>
        <w:autoSpaceDN w:val="0"/>
        <w:adjustRightInd w:val="0"/>
        <w:rPr>
          <w:rFonts w:ascii="Verdana" w:hAnsi="Verdana"/>
          <w:b/>
          <w:bCs/>
        </w:rPr>
      </w:pPr>
    </w:p>
    <w:p w14:paraId="19BA8D64" w14:textId="77777777" w:rsidR="00621355" w:rsidRPr="00621355" w:rsidRDefault="00201F53" w:rsidP="00621355">
      <w:pPr>
        <w:numPr>
          <w:ilvl w:val="0"/>
          <w:numId w:val="6"/>
        </w:numPr>
        <w:tabs>
          <w:tab w:val="left" w:pos="540"/>
        </w:tabs>
        <w:autoSpaceDE w:val="0"/>
        <w:autoSpaceDN w:val="0"/>
        <w:adjustRightInd w:val="0"/>
        <w:rPr>
          <w:rFonts w:ascii="Verdana" w:hAnsi="Verdana"/>
          <w:b/>
          <w:bCs/>
        </w:rPr>
      </w:pPr>
      <w:r>
        <w:rPr>
          <w:rFonts w:ascii="Verdana" w:hAnsi="Verdana"/>
          <w:b/>
          <w:bCs/>
        </w:rPr>
        <w:t>Make copies AFTER the form is signed.</w:t>
      </w:r>
      <w:r>
        <w:rPr>
          <w:rFonts w:ascii="Verdana" w:hAnsi="Verdana"/>
          <w:bCs/>
        </w:rPr>
        <w:t xml:space="preserve"> </w:t>
      </w:r>
      <w:r>
        <w:rPr>
          <w:rFonts w:ascii="Verdana" w:hAnsi="Verdana"/>
          <w:bCs/>
        </w:rPr>
        <w:br/>
        <w:t>Once your form has been signed, you should make copies. Keep the original for yourself</w:t>
      </w:r>
      <w:r w:rsidR="009E1976">
        <w:rPr>
          <w:rFonts w:ascii="Verdana" w:hAnsi="Verdana"/>
          <w:bCs/>
        </w:rPr>
        <w:t xml:space="preserve"> – make sure to keep it in a place where other people can get to it</w:t>
      </w:r>
      <w:r>
        <w:rPr>
          <w:rFonts w:ascii="Verdana" w:hAnsi="Verdana"/>
          <w:bCs/>
        </w:rPr>
        <w:t xml:space="preserve">. </w:t>
      </w:r>
      <w:r w:rsidR="009E1976">
        <w:rPr>
          <w:rFonts w:ascii="Verdana" w:hAnsi="Verdana"/>
          <w:bCs/>
        </w:rPr>
        <w:t xml:space="preserve"> Don’t put it in a safe.  </w:t>
      </w:r>
    </w:p>
    <w:p w14:paraId="24CEE609" w14:textId="77777777" w:rsidR="00621355" w:rsidRDefault="00621355" w:rsidP="00621355">
      <w:pPr>
        <w:tabs>
          <w:tab w:val="left" w:pos="540"/>
        </w:tabs>
        <w:autoSpaceDE w:val="0"/>
        <w:autoSpaceDN w:val="0"/>
        <w:adjustRightInd w:val="0"/>
        <w:rPr>
          <w:rFonts w:ascii="Verdana" w:hAnsi="Verdana"/>
          <w:bCs/>
        </w:rPr>
      </w:pPr>
    </w:p>
    <w:p w14:paraId="305B9D4B" w14:textId="77777777" w:rsidR="00201F53" w:rsidRDefault="00621355" w:rsidP="00E37BA9">
      <w:pPr>
        <w:numPr>
          <w:ilvl w:val="0"/>
          <w:numId w:val="6"/>
        </w:numPr>
        <w:tabs>
          <w:tab w:val="left" w:pos="540"/>
        </w:tabs>
        <w:autoSpaceDE w:val="0"/>
        <w:autoSpaceDN w:val="0"/>
        <w:adjustRightInd w:val="0"/>
        <w:rPr>
          <w:rFonts w:ascii="Verdana" w:hAnsi="Verdana"/>
          <w:b/>
          <w:bCs/>
        </w:rPr>
      </w:pPr>
      <w:r w:rsidRPr="00621355">
        <w:rPr>
          <w:rFonts w:ascii="Verdana" w:hAnsi="Verdana"/>
          <w:b/>
          <w:bCs/>
        </w:rPr>
        <w:t>Distribute the copies.</w:t>
      </w:r>
      <w:r>
        <w:rPr>
          <w:rFonts w:ascii="Verdana" w:hAnsi="Verdana"/>
          <w:bCs/>
        </w:rPr>
        <w:t xml:space="preserve"> </w:t>
      </w:r>
      <w:r>
        <w:rPr>
          <w:rFonts w:ascii="Verdana" w:hAnsi="Verdana"/>
          <w:bCs/>
        </w:rPr>
        <w:br/>
      </w:r>
      <w:r w:rsidR="009E1976">
        <w:rPr>
          <w:rFonts w:ascii="Verdana" w:hAnsi="Verdana"/>
          <w:bCs/>
        </w:rPr>
        <w:t>Give a copy to anyone you named as an agent or alternate agent.  You should also give a copy to your doctor, any medical clinics you visit regularly, and any hospital, nursing home or assisted living facility where you may receive care.</w:t>
      </w:r>
    </w:p>
    <w:p w14:paraId="45AE1EA9" w14:textId="77777777" w:rsidR="00D1256E" w:rsidRDefault="00D1256E" w:rsidP="00D1256E">
      <w:pPr>
        <w:ind w:left="-540" w:right="-540"/>
      </w:pPr>
    </w:p>
    <w:p w14:paraId="43DB201F" w14:textId="77777777" w:rsidR="00D1256E" w:rsidRDefault="00D1256E" w:rsidP="00D1256E">
      <w:pPr>
        <w:ind w:left="-540" w:right="-540"/>
      </w:pPr>
    </w:p>
    <w:tbl>
      <w:tblPr>
        <w:tblW w:w="0" w:type="auto"/>
        <w:tblCellSpacing w:w="21" w:type="dxa"/>
        <w:tblInd w:w="52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29" w:type="dxa"/>
          <w:left w:w="115" w:type="dxa"/>
          <w:bottom w:w="29" w:type="dxa"/>
          <w:right w:w="115" w:type="dxa"/>
        </w:tblCellMar>
        <w:tblLook w:val="01E0" w:firstRow="1" w:lastRow="1" w:firstColumn="1" w:lastColumn="1" w:noHBand="0" w:noVBand="0"/>
      </w:tblPr>
      <w:tblGrid>
        <w:gridCol w:w="4684"/>
        <w:gridCol w:w="4856"/>
      </w:tblGrid>
      <w:tr w:rsidR="00D1256E" w14:paraId="447CDA26" w14:textId="77777777">
        <w:trPr>
          <w:trHeight w:val="2942"/>
          <w:tblCellSpacing w:w="21" w:type="dxa"/>
        </w:trPr>
        <w:tc>
          <w:tcPr>
            <w:tcW w:w="4621" w:type="dxa"/>
            <w:tcBorders>
              <w:top w:val="single" w:sz="4" w:space="0" w:color="auto"/>
              <w:bottom w:val="single" w:sz="4" w:space="0" w:color="auto"/>
            </w:tcBorders>
            <w:shd w:val="clear" w:color="auto" w:fill="auto"/>
          </w:tcPr>
          <w:p w14:paraId="486C2039" w14:textId="77777777" w:rsidR="00D1256E" w:rsidRDefault="00D1256E">
            <w:pPr>
              <w:spacing w:line="360" w:lineRule="auto"/>
              <w:ind w:right="-147"/>
              <w:jc w:val="center"/>
              <w:rPr>
                <w:b/>
                <w:sz w:val="28"/>
                <w:szCs w:val="28"/>
              </w:rPr>
            </w:pPr>
            <w:r>
              <w:rPr>
                <w:b/>
                <w:sz w:val="28"/>
                <w:szCs w:val="28"/>
              </w:rPr>
              <w:t>Notice to My Doctors</w:t>
            </w:r>
          </w:p>
          <w:p w14:paraId="771D182D" w14:textId="7F4D7371" w:rsidR="00D1256E" w:rsidRDefault="00C16910">
            <w:pPr>
              <w:ind w:right="-147"/>
              <w:jc w:val="center"/>
              <w:rPr>
                <w:sz w:val="20"/>
                <w:szCs w:val="20"/>
              </w:rPr>
            </w:pPr>
            <w:r>
              <w:t xml:space="preserve">In the event of an emergency, </w:t>
            </w:r>
            <w:r>
              <w:br/>
              <w:t>Please consult my Health Care Agent</w:t>
            </w:r>
            <w:r>
              <w:br/>
            </w:r>
            <w:r>
              <w:br/>
              <w:t xml:space="preserve">Name: </w:t>
            </w:r>
            <w:r w:rsidRPr="00C16910">
              <w:rPr>
                <w:noProof/>
              </w:rPr>
              <w:t>{{ agents[0] }}</w:t>
            </w:r>
            <w:r>
              <w:br/>
              <w:t xml:space="preserve">Phone: </w:t>
            </w:r>
            <w:r w:rsidRPr="00C16910">
              <w:rPr>
                <w:noProof/>
              </w:rPr>
              <w:t>{{ agents[0].phone_number }}</w:t>
            </w:r>
          </w:p>
        </w:tc>
        <w:tc>
          <w:tcPr>
            <w:tcW w:w="4793" w:type="dxa"/>
            <w:tcBorders>
              <w:top w:val="single" w:sz="4" w:space="0" w:color="auto"/>
              <w:bottom w:val="single" w:sz="4" w:space="0" w:color="auto"/>
            </w:tcBorders>
            <w:shd w:val="clear" w:color="auto" w:fill="auto"/>
          </w:tcPr>
          <w:p w14:paraId="32355EA6" w14:textId="73FFB617" w:rsidR="00D1256E" w:rsidRDefault="00C16910">
            <w:pPr>
              <w:ind w:firstLine="155"/>
              <w:jc w:val="center"/>
            </w:pPr>
            <w:r>
              <w:rPr>
                <w:b/>
              </w:rPr>
              <w:t>I have a Health Care Directive.</w:t>
            </w:r>
            <w:r>
              <w:br/>
              <w:t>It is located here:</w:t>
            </w:r>
            <w:r>
              <w:br/>
              <w:t>____________________________</w:t>
            </w:r>
            <w:r>
              <w:br/>
              <w:t>____________________________</w:t>
            </w:r>
            <w:r>
              <w:br/>
              <w:t>____________________________</w:t>
            </w:r>
            <w:r>
              <w:br/>
            </w:r>
            <w:r>
              <w:br/>
              <w:t>______________________________</w:t>
            </w:r>
            <w:r>
              <w:br/>
            </w:r>
            <w:r>
              <w:rPr>
                <w:i/>
              </w:rPr>
              <w:t>Signature</w:t>
            </w:r>
            <w:r>
              <w:br/>
            </w:r>
          </w:p>
        </w:tc>
      </w:tr>
    </w:tbl>
    <w:p w14:paraId="04C9C777" w14:textId="77777777" w:rsidR="00E37BA9" w:rsidRDefault="00E37BA9" w:rsidP="00621355">
      <w:pPr>
        <w:ind w:left="-540" w:right="-540"/>
        <w:jc w:val="center"/>
        <w:rPr>
          <w:rFonts w:ascii="Verdana" w:hAnsi="Verdana"/>
        </w:rPr>
      </w:pPr>
    </w:p>
    <w:p w14:paraId="4BF5C3AC" w14:textId="77777777" w:rsidR="00A65ABC" w:rsidRPr="00880475" w:rsidRDefault="00621355" w:rsidP="00621355">
      <w:pPr>
        <w:ind w:left="-540" w:right="-540"/>
        <w:jc w:val="center"/>
        <w:rPr>
          <w:rFonts w:ascii="Verdana" w:hAnsi="Verdana"/>
        </w:rPr>
      </w:pPr>
      <w:r w:rsidRPr="00880475">
        <w:rPr>
          <w:rFonts w:ascii="Verdana" w:hAnsi="Verdana"/>
        </w:rPr>
        <w:t>You can cut out this card, fold it, laminate it, and carry it in your wallet.</w:t>
      </w:r>
      <w:r w:rsidR="00A65ABC" w:rsidRPr="00880475">
        <w:rPr>
          <w:rFonts w:ascii="Verdana" w:hAnsi="Verdana"/>
        </w:rPr>
        <w:t xml:space="preserve">  </w:t>
      </w:r>
    </w:p>
    <w:p w14:paraId="2E60741A" w14:textId="77777777" w:rsidR="00621355" w:rsidRPr="00880475" w:rsidRDefault="00A65ABC" w:rsidP="00621355">
      <w:pPr>
        <w:ind w:left="-540" w:right="-540"/>
        <w:jc w:val="center"/>
        <w:rPr>
          <w:rFonts w:ascii="Verdana" w:hAnsi="Verdana"/>
        </w:rPr>
      </w:pPr>
      <w:r w:rsidRPr="00880475">
        <w:rPr>
          <w:rFonts w:ascii="Verdana" w:hAnsi="Verdana"/>
        </w:rPr>
        <w:t>Make sure to change the card if your Agent’s phone number changes.</w:t>
      </w:r>
    </w:p>
    <w:p w14:paraId="4552E263" w14:textId="77777777" w:rsidR="00201F53" w:rsidRDefault="00201F53" w:rsidP="00621355">
      <w:pPr>
        <w:ind w:left="-540" w:right="-540"/>
      </w:pPr>
    </w:p>
    <w:p w14:paraId="17C3BABF" w14:textId="77777777" w:rsidR="009E1976" w:rsidRDefault="009E1976" w:rsidP="00621355">
      <w:pPr>
        <w:ind w:left="-540" w:right="-540"/>
      </w:pPr>
    </w:p>
    <w:p w14:paraId="4ADFEF80" w14:textId="77777777" w:rsidR="009E1976" w:rsidRDefault="009E1976" w:rsidP="00621355">
      <w:pPr>
        <w:ind w:left="-540" w:right="-540"/>
      </w:pPr>
    </w:p>
    <w:p w14:paraId="0BF3F199" w14:textId="77777777" w:rsidR="009E1976" w:rsidRDefault="009E1976" w:rsidP="00621355">
      <w:pPr>
        <w:ind w:left="-540" w:right="-540"/>
      </w:pPr>
    </w:p>
    <w:p w14:paraId="288823DF" w14:textId="77777777" w:rsidR="009E1976" w:rsidRDefault="009E1976" w:rsidP="00621355">
      <w:pPr>
        <w:ind w:left="-540" w:right="-540"/>
      </w:pPr>
    </w:p>
    <w:p w14:paraId="09D4D8B7" w14:textId="77777777" w:rsidR="009E1976" w:rsidRDefault="009E1976" w:rsidP="00F3418D">
      <w:pPr>
        <w:sectPr w:rsidR="009E1976" w:rsidSect="00E02486">
          <w:headerReference w:type="default" r:id="rId8"/>
          <w:pgSz w:w="12240" w:h="15840"/>
          <w:pgMar w:top="900" w:right="1080" w:bottom="547" w:left="1080" w:header="720" w:footer="720" w:gutter="0"/>
          <w:cols w:space="720"/>
          <w:docGrid w:linePitch="360"/>
        </w:sectPr>
      </w:pPr>
    </w:p>
    <w:p w14:paraId="458A8885" w14:textId="59AED962" w:rsidR="007604ED" w:rsidRPr="007604ED" w:rsidRDefault="00F3418D" w:rsidP="00F3418D">
      <w:pPr>
        <w:rPr>
          <w:b/>
          <w:sz w:val="26"/>
          <w:szCs w:val="26"/>
        </w:rPr>
      </w:pPr>
      <w:r w:rsidRPr="0049730A">
        <w:lastRenderedPageBreak/>
        <w:t xml:space="preserve">Keep this form with other personal papers in a safe place where others can get it, not in a safe deposit box. Give signed copies to doctors, family, close friends and any </w:t>
      </w:r>
      <w:r w:rsidR="00B90B10">
        <w:t>agent</w:t>
      </w:r>
      <w:r w:rsidRPr="0049730A">
        <w:t xml:space="preserve"> or alternate </w:t>
      </w:r>
      <w:r w:rsidR="00B90B10">
        <w:t>agent</w:t>
      </w:r>
      <w:r w:rsidRPr="0049730A">
        <w:t xml:space="preserve"> you named. Ask to have it put in your file at your doctor’s office and the hospital, home care agency, hospice or nursing home</w:t>
      </w:r>
      <w:r w:rsidRPr="00DA24DC">
        <w:rPr>
          <w:rFonts w:ascii="CG Times" w:hAnsi="CG Times"/>
          <w:sz w:val="23"/>
          <w:szCs w:val="23"/>
        </w:rPr>
        <w:t>.  Make sure your doctor is willing to follow your wishes.</w:t>
      </w:r>
    </w:p>
    <w:p w14:paraId="6EA43E50" w14:textId="77777777" w:rsidR="00C07CC8" w:rsidRPr="007604ED" w:rsidRDefault="00C07CC8" w:rsidP="00C07CC8">
      <w:pPr>
        <w:jc w:val="center"/>
        <w:rPr>
          <w:b/>
          <w:sz w:val="26"/>
          <w:szCs w:val="26"/>
        </w:rPr>
      </w:pPr>
    </w:p>
    <w:p w14:paraId="2DF787C3" w14:textId="77777777" w:rsidR="00C07CC8" w:rsidRPr="007604ED" w:rsidRDefault="00C07CC8" w:rsidP="00F3418D">
      <w:pPr>
        <w:rPr>
          <w:b/>
          <w:sz w:val="26"/>
          <w:szCs w:val="26"/>
        </w:rPr>
      </w:pPr>
    </w:p>
    <w:p w14:paraId="0C2011B2" w14:textId="77777777" w:rsidR="00C07CC8" w:rsidRPr="007604ED" w:rsidRDefault="00C07CC8" w:rsidP="00C07CC8">
      <w:pPr>
        <w:jc w:val="center"/>
        <w:rPr>
          <w:b/>
          <w:sz w:val="26"/>
          <w:szCs w:val="26"/>
        </w:rPr>
      </w:pPr>
    </w:p>
    <w:p w14:paraId="45538293" w14:textId="77777777" w:rsidR="00C07CC8" w:rsidRPr="007604ED" w:rsidRDefault="00C07CC8" w:rsidP="00C07CC8">
      <w:pPr>
        <w:jc w:val="center"/>
        <w:rPr>
          <w:b/>
          <w:sz w:val="26"/>
          <w:szCs w:val="26"/>
        </w:rPr>
      </w:pPr>
    </w:p>
    <w:p w14:paraId="2FC521FC" w14:textId="77777777" w:rsidR="00C07CC8" w:rsidRPr="007604ED" w:rsidRDefault="00C07CC8" w:rsidP="00C07CC8">
      <w:pPr>
        <w:jc w:val="center"/>
        <w:rPr>
          <w:b/>
          <w:sz w:val="26"/>
          <w:szCs w:val="26"/>
        </w:rPr>
      </w:pPr>
    </w:p>
    <w:tbl>
      <w:tblPr>
        <w:tblpPr w:leftFromText="180" w:rightFromText="180" w:vertAnchor="page" w:horzAnchor="margin" w:tblpXSpec="center" w:tblpY="2701"/>
        <w:tblW w:w="0" w:type="auto"/>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1E0" w:firstRow="1" w:lastRow="1" w:firstColumn="1" w:lastColumn="1" w:noHBand="0" w:noVBand="0"/>
      </w:tblPr>
      <w:tblGrid>
        <w:gridCol w:w="6228"/>
      </w:tblGrid>
      <w:tr w:rsidR="00F3418D" w14:paraId="473D660F" w14:textId="77777777">
        <w:trPr>
          <w:trHeight w:val="2580"/>
        </w:trPr>
        <w:tc>
          <w:tcPr>
            <w:tcW w:w="6228" w:type="dxa"/>
            <w:shd w:val="clear" w:color="auto" w:fill="auto"/>
            <w:vAlign w:val="center"/>
          </w:tcPr>
          <w:p w14:paraId="38B59F8F" w14:textId="77777777" w:rsidR="00F3418D" w:rsidRDefault="00F3418D">
            <w:pPr>
              <w:jc w:val="center"/>
              <w:rPr>
                <w:b/>
                <w:sz w:val="100"/>
                <w:szCs w:val="100"/>
              </w:rPr>
            </w:pPr>
            <w:r>
              <w:rPr>
                <w:b/>
                <w:sz w:val="100"/>
                <w:szCs w:val="100"/>
              </w:rPr>
              <w:t xml:space="preserve">Health Care    </w:t>
            </w:r>
          </w:p>
          <w:p w14:paraId="2AB6F0B7" w14:textId="77777777" w:rsidR="00F3418D" w:rsidRDefault="00F3418D">
            <w:pPr>
              <w:jc w:val="center"/>
              <w:rPr>
                <w:b/>
                <w:sz w:val="96"/>
                <w:szCs w:val="96"/>
              </w:rPr>
            </w:pPr>
            <w:r>
              <w:rPr>
                <w:b/>
                <w:sz w:val="100"/>
                <w:szCs w:val="100"/>
              </w:rPr>
              <w:t>Directive</w:t>
            </w:r>
          </w:p>
        </w:tc>
      </w:tr>
    </w:tbl>
    <w:p w14:paraId="19813587" w14:textId="77777777" w:rsidR="00C07CC8" w:rsidRPr="007604ED" w:rsidRDefault="00C07CC8" w:rsidP="00C07CC8">
      <w:pPr>
        <w:jc w:val="center"/>
        <w:rPr>
          <w:b/>
          <w:sz w:val="26"/>
          <w:szCs w:val="26"/>
        </w:rPr>
      </w:pPr>
    </w:p>
    <w:p w14:paraId="0CEF3AFC" w14:textId="77777777" w:rsidR="00C07CC8" w:rsidRPr="007604ED" w:rsidRDefault="00C07CC8" w:rsidP="00C07CC8">
      <w:pPr>
        <w:jc w:val="center"/>
        <w:rPr>
          <w:b/>
          <w:sz w:val="26"/>
          <w:szCs w:val="26"/>
        </w:rPr>
      </w:pPr>
    </w:p>
    <w:p w14:paraId="50B69F33" w14:textId="77777777" w:rsidR="00C07CC8" w:rsidRPr="007604ED" w:rsidRDefault="00C07CC8" w:rsidP="00C07CC8">
      <w:pPr>
        <w:jc w:val="center"/>
        <w:rPr>
          <w:b/>
          <w:sz w:val="26"/>
          <w:szCs w:val="26"/>
        </w:rPr>
      </w:pPr>
    </w:p>
    <w:p w14:paraId="09065693" w14:textId="77777777" w:rsidR="00C07CC8" w:rsidRPr="007604ED" w:rsidRDefault="00C07CC8" w:rsidP="00C07CC8">
      <w:pPr>
        <w:jc w:val="center"/>
        <w:rPr>
          <w:b/>
          <w:sz w:val="26"/>
          <w:szCs w:val="26"/>
        </w:rPr>
      </w:pPr>
    </w:p>
    <w:p w14:paraId="53340038" w14:textId="77777777" w:rsidR="00C07CC8" w:rsidRPr="007604ED" w:rsidRDefault="00C07CC8" w:rsidP="00C07CC8">
      <w:pPr>
        <w:jc w:val="center"/>
        <w:rPr>
          <w:b/>
          <w:sz w:val="26"/>
          <w:szCs w:val="26"/>
        </w:rPr>
      </w:pPr>
    </w:p>
    <w:p w14:paraId="0CF954BD" w14:textId="77777777" w:rsidR="00C07CC8" w:rsidRPr="007604ED" w:rsidRDefault="00C07CC8" w:rsidP="00C07CC8">
      <w:pPr>
        <w:jc w:val="center"/>
        <w:rPr>
          <w:b/>
          <w:sz w:val="26"/>
          <w:szCs w:val="26"/>
        </w:rPr>
      </w:pPr>
    </w:p>
    <w:p w14:paraId="54349BD1" w14:textId="77777777" w:rsidR="00C07CC8" w:rsidRPr="007604ED" w:rsidRDefault="00C07CC8" w:rsidP="00275CB1">
      <w:pPr>
        <w:jc w:val="center"/>
        <w:rPr>
          <w:b/>
          <w:sz w:val="26"/>
          <w:szCs w:val="26"/>
        </w:rPr>
      </w:pPr>
    </w:p>
    <w:p w14:paraId="014A93DF" w14:textId="77777777" w:rsidR="00C07CC8" w:rsidRPr="007604ED" w:rsidRDefault="00C07CC8" w:rsidP="00C07CC8">
      <w:pPr>
        <w:rPr>
          <w:sz w:val="26"/>
          <w:szCs w:val="26"/>
        </w:rPr>
      </w:pPr>
    </w:p>
    <w:p w14:paraId="2517778E" w14:textId="77777777" w:rsidR="00C07CC8" w:rsidRDefault="00C07CC8" w:rsidP="00C07CC8">
      <w:pPr>
        <w:rPr>
          <w:sz w:val="26"/>
          <w:szCs w:val="26"/>
        </w:rPr>
      </w:pPr>
    </w:p>
    <w:p w14:paraId="10523624" w14:textId="77777777" w:rsidR="00C72DAF" w:rsidRPr="007604ED" w:rsidRDefault="00C72DAF" w:rsidP="00C07CC8">
      <w:pPr>
        <w:rPr>
          <w:sz w:val="26"/>
          <w:szCs w:val="26"/>
        </w:rPr>
      </w:pPr>
    </w:p>
    <w:p w14:paraId="3CF3C0DB" w14:textId="77777777" w:rsidR="007604ED" w:rsidRPr="007604ED" w:rsidRDefault="007604ED" w:rsidP="007604ED">
      <w:pPr>
        <w:tabs>
          <w:tab w:val="left" w:pos="3516"/>
        </w:tabs>
        <w:jc w:val="center"/>
        <w:rPr>
          <w:sz w:val="26"/>
          <w:szCs w:val="26"/>
        </w:rPr>
      </w:pPr>
    </w:p>
    <w:p w14:paraId="53B9984B" w14:textId="04756802" w:rsidR="007604ED" w:rsidRDefault="004051C8" w:rsidP="007604ED">
      <w:pPr>
        <w:tabs>
          <w:tab w:val="left" w:pos="3516"/>
        </w:tabs>
        <w:jc w:val="center"/>
        <w:rPr>
          <w:sz w:val="48"/>
          <w:szCs w:val="48"/>
        </w:rPr>
      </w:pPr>
      <w:r w:rsidRPr="004051C8">
        <w:rPr>
          <w:sz w:val="48"/>
          <w:szCs w:val="48"/>
        </w:rPr>
        <w:t>{{ users[0] }}</w:t>
      </w:r>
    </w:p>
    <w:p w14:paraId="20462146" w14:textId="77777777" w:rsidR="004051C8" w:rsidRPr="007604ED" w:rsidRDefault="004051C8" w:rsidP="007604ED">
      <w:pPr>
        <w:tabs>
          <w:tab w:val="left" w:pos="3516"/>
        </w:tabs>
        <w:jc w:val="center"/>
        <w:rPr>
          <w:sz w:val="48"/>
          <w:szCs w:val="48"/>
        </w:rPr>
      </w:pPr>
    </w:p>
    <w:p w14:paraId="12146079" w14:textId="126C2621" w:rsidR="007604ED" w:rsidRPr="007604ED" w:rsidRDefault="004051C8" w:rsidP="007604ED">
      <w:pPr>
        <w:tabs>
          <w:tab w:val="left" w:pos="3516"/>
        </w:tabs>
        <w:jc w:val="center"/>
        <w:rPr>
          <w:sz w:val="48"/>
          <w:szCs w:val="48"/>
        </w:rPr>
      </w:pPr>
      <w:bookmarkStart w:id="1" w:name="_Hlk161852534"/>
      <w:r w:rsidRPr="004051C8">
        <w:rPr>
          <w:sz w:val="48"/>
          <w:szCs w:val="48"/>
        </w:rPr>
        <w:t xml:space="preserve">{{ </w:t>
      </w:r>
      <w:r w:rsidR="00725EC0">
        <w:rPr>
          <w:sz w:val="48"/>
          <w:szCs w:val="48"/>
        </w:rPr>
        <w:t>today()</w:t>
      </w:r>
      <w:r w:rsidRPr="004051C8">
        <w:rPr>
          <w:sz w:val="48"/>
          <w:szCs w:val="48"/>
        </w:rPr>
        <w:t xml:space="preserve"> }}</w:t>
      </w:r>
    </w:p>
    <w:bookmarkEnd w:id="1"/>
    <w:p w14:paraId="32C5B2A9" w14:textId="77777777" w:rsidR="007604ED" w:rsidRPr="007604ED" w:rsidRDefault="007604ED" w:rsidP="007604ED">
      <w:pPr>
        <w:tabs>
          <w:tab w:val="left" w:pos="3516"/>
        </w:tabs>
        <w:rPr>
          <w:sz w:val="26"/>
          <w:szCs w:val="26"/>
        </w:rPr>
      </w:pPr>
    </w:p>
    <w:p w14:paraId="6563D9C7" w14:textId="77777777" w:rsidR="007604ED" w:rsidRDefault="007604ED" w:rsidP="007604ED">
      <w:pPr>
        <w:tabs>
          <w:tab w:val="left" w:pos="3516"/>
        </w:tabs>
        <w:rPr>
          <w:sz w:val="26"/>
          <w:szCs w:val="26"/>
        </w:rPr>
      </w:pPr>
    </w:p>
    <w:p w14:paraId="42A6A612" w14:textId="77777777" w:rsidR="00F3418D" w:rsidRDefault="00F3418D" w:rsidP="007604ED">
      <w:pPr>
        <w:tabs>
          <w:tab w:val="left" w:pos="3516"/>
        </w:tabs>
        <w:rPr>
          <w:sz w:val="26"/>
          <w:szCs w:val="26"/>
        </w:rPr>
      </w:pPr>
    </w:p>
    <w:p w14:paraId="0E3DE745" w14:textId="77777777" w:rsidR="00F3418D" w:rsidRPr="00250F48" w:rsidRDefault="00F3418D" w:rsidP="00F3418D">
      <w:pPr>
        <w:jc w:val="center"/>
        <w:rPr>
          <w:b/>
        </w:rPr>
      </w:pPr>
    </w:p>
    <w:p w14:paraId="77DDF6AA" w14:textId="1288D1BB" w:rsidR="00F3418D" w:rsidRPr="00250F48" w:rsidRDefault="00F3418D" w:rsidP="00F3418D">
      <w:r w:rsidRPr="00250F48">
        <w:rPr>
          <w:b/>
        </w:rPr>
        <w:t xml:space="preserve">I, </w:t>
      </w:r>
      <w:r w:rsidR="004051C8" w:rsidRPr="004051C8">
        <w:rPr>
          <w:u w:val="single"/>
        </w:rPr>
        <w:t>{{ users[0] }}</w:t>
      </w:r>
      <w:r w:rsidR="004051C8">
        <w:rPr>
          <w:u w:val="single"/>
        </w:rPr>
        <w:t>,</w:t>
      </w:r>
      <w:r w:rsidR="004051C8">
        <w:t xml:space="preserve"> </w:t>
      </w:r>
      <w:r w:rsidRPr="00250F48">
        <w:t>understand this document allows me to do ONE OR BOTH of the following:</w:t>
      </w:r>
    </w:p>
    <w:p w14:paraId="194CC53B" w14:textId="77777777" w:rsidR="00F3418D" w:rsidRPr="00250F48" w:rsidRDefault="00F3418D" w:rsidP="00F3418D"/>
    <w:p w14:paraId="31372A72" w14:textId="77777777" w:rsidR="00F3418D" w:rsidRPr="00250F48" w:rsidRDefault="00F3418D" w:rsidP="00F3418D">
      <w:pPr>
        <w:tabs>
          <w:tab w:val="left" w:pos="1080"/>
        </w:tabs>
      </w:pPr>
      <w:r w:rsidRPr="00250F48">
        <w:rPr>
          <w:b/>
        </w:rPr>
        <w:t>Part I:</w:t>
      </w:r>
      <w:r w:rsidRPr="00250F48">
        <w:rPr>
          <w:b/>
        </w:rPr>
        <w:tab/>
      </w:r>
      <w:r w:rsidRPr="00250F48">
        <w:t xml:space="preserve">Name </w:t>
      </w:r>
      <w:r w:rsidR="00D30D01">
        <w:t>one person or two persons</w:t>
      </w:r>
      <w:r w:rsidRPr="00250F48">
        <w:t xml:space="preserve"> (called the health </w:t>
      </w:r>
      <w:r w:rsidR="00D30D01">
        <w:t>care agent(s)</w:t>
      </w:r>
      <w:r w:rsidRPr="00250F48">
        <w:t xml:space="preserve">) to make health care decisions for me if I am unable to decide or speak for myself.  My health care </w:t>
      </w:r>
      <w:r w:rsidR="00D30D01">
        <w:t>agent</w:t>
      </w:r>
      <w:r w:rsidRPr="00250F48">
        <w:t xml:space="preserve"> must make health care decisions for me based on the instructions I provide in this document (Part II), if any, the wishes I have made known to him or her, or must act in my best interest if I have not made my health care wishes known.</w:t>
      </w:r>
    </w:p>
    <w:p w14:paraId="2C64323B" w14:textId="77777777" w:rsidR="00F3418D" w:rsidRPr="00250F48" w:rsidRDefault="00F3418D" w:rsidP="00F3418D">
      <w:pPr>
        <w:tabs>
          <w:tab w:val="left" w:pos="1080"/>
        </w:tabs>
        <w:jc w:val="center"/>
        <w:rPr>
          <w:b/>
        </w:rPr>
      </w:pPr>
      <w:r w:rsidRPr="00250F48">
        <w:rPr>
          <w:b/>
        </w:rPr>
        <w:t>AND/OR</w:t>
      </w:r>
    </w:p>
    <w:p w14:paraId="1AE7BA9B" w14:textId="77777777" w:rsidR="0049730A" w:rsidRPr="00F3418D" w:rsidRDefault="00F3418D" w:rsidP="00F3418D">
      <w:pPr>
        <w:tabs>
          <w:tab w:val="left" w:pos="1080"/>
        </w:tabs>
      </w:pPr>
      <w:r w:rsidRPr="00250F48">
        <w:rPr>
          <w:b/>
        </w:rPr>
        <w:t>Part II:</w:t>
      </w:r>
      <w:r w:rsidRPr="00250F48">
        <w:rPr>
          <w:b/>
        </w:rPr>
        <w:tab/>
      </w:r>
      <w:r w:rsidRPr="00250F48">
        <w:t xml:space="preserve">Give health care instructions to guide others making health care decisions for me.  If I have named a health care </w:t>
      </w:r>
      <w:r w:rsidR="00D30D01">
        <w:t>agent</w:t>
      </w:r>
      <w:r w:rsidRPr="00250F48">
        <w:t xml:space="preserve">, these instructions are to be used by the </w:t>
      </w:r>
      <w:r w:rsidR="00D30D01">
        <w:t>agent</w:t>
      </w:r>
      <w:r w:rsidRPr="00250F48">
        <w:t>.  These instructions may also be used by my health care providers, others assisting with my health care, and my family, in the event I cannot make decisions for myself.</w:t>
      </w:r>
    </w:p>
    <w:p w14:paraId="46EE967D" w14:textId="77777777" w:rsidR="007604ED" w:rsidRPr="007604ED" w:rsidRDefault="007604ED" w:rsidP="007604ED">
      <w:pPr>
        <w:tabs>
          <w:tab w:val="left" w:pos="3516"/>
        </w:tabs>
        <w:rPr>
          <w:sz w:val="26"/>
          <w:szCs w:val="26"/>
        </w:rPr>
      </w:pPr>
    </w:p>
    <w:p w14:paraId="4A100C81" w14:textId="77777777" w:rsidR="007604ED" w:rsidRPr="007604ED" w:rsidRDefault="007604ED" w:rsidP="007604ED">
      <w:pPr>
        <w:tabs>
          <w:tab w:val="left" w:pos="3516"/>
        </w:tabs>
        <w:rPr>
          <w:sz w:val="26"/>
          <w:szCs w:val="26"/>
        </w:rPr>
      </w:pPr>
    </w:p>
    <w:p w14:paraId="64BC9B8F" w14:textId="77777777" w:rsidR="0049730A" w:rsidRDefault="0049730A" w:rsidP="007604ED">
      <w:pPr>
        <w:tabs>
          <w:tab w:val="left" w:pos="3516"/>
        </w:tabs>
        <w:rPr>
          <w:sz w:val="26"/>
          <w:szCs w:val="26"/>
        </w:rPr>
      </w:pPr>
    </w:p>
    <w:p w14:paraId="32A8AFF7" w14:textId="77777777" w:rsidR="00F3418D" w:rsidRDefault="00F3418D" w:rsidP="007604ED">
      <w:pPr>
        <w:tabs>
          <w:tab w:val="left" w:pos="3516"/>
        </w:tabs>
        <w:rPr>
          <w:sz w:val="26"/>
          <w:szCs w:val="26"/>
        </w:rPr>
      </w:pPr>
    </w:p>
    <w:p w14:paraId="0C73699B" w14:textId="77777777" w:rsidR="0049730A" w:rsidRDefault="0049730A" w:rsidP="007604ED">
      <w:pPr>
        <w:tabs>
          <w:tab w:val="left" w:pos="3516"/>
        </w:tabs>
        <w:rPr>
          <w:sz w:val="26"/>
          <w:szCs w:val="26"/>
        </w:rPr>
      </w:pPr>
    </w:p>
    <w:p w14:paraId="42A70EBD" w14:textId="77777777" w:rsidR="0049730A" w:rsidRDefault="0049730A" w:rsidP="007604ED">
      <w:pPr>
        <w:tabs>
          <w:tab w:val="left" w:pos="3516"/>
        </w:tabs>
        <w:rPr>
          <w:sz w:val="26"/>
          <w:szCs w:val="26"/>
        </w:rPr>
      </w:pPr>
    </w:p>
    <w:p w14:paraId="1DED41AD" w14:textId="77777777" w:rsidR="00F3418D" w:rsidRDefault="00C07CC8" w:rsidP="00275CB1">
      <w:pPr>
        <w:tabs>
          <w:tab w:val="left" w:pos="1080"/>
        </w:tabs>
        <w:rPr>
          <w:rFonts w:ascii="CG Omega" w:hAnsi="CG Omega" w:cs="MV Boli"/>
          <w:b/>
          <w:sz w:val="26"/>
          <w:szCs w:val="26"/>
        </w:rPr>
      </w:pPr>
      <w:r w:rsidRPr="007604ED">
        <w:rPr>
          <w:sz w:val="26"/>
          <w:szCs w:val="26"/>
        </w:rPr>
        <w:br w:type="page"/>
      </w:r>
    </w:p>
    <w:p w14:paraId="31FD5B98" w14:textId="500FE08A" w:rsidR="00275CB1" w:rsidRPr="00617508" w:rsidRDefault="007C1C01" w:rsidP="007C1C01">
      <w:pPr>
        <w:tabs>
          <w:tab w:val="left" w:pos="1403"/>
        </w:tabs>
        <w:rPr>
          <w:rFonts w:ascii="CG Omega" w:hAnsi="CG Omega" w:cs="MV Boli"/>
          <w:b/>
          <w:sz w:val="26"/>
          <w:szCs w:val="26"/>
        </w:rPr>
      </w:pPr>
      <w:r w:rsidRPr="00617508">
        <w:rPr>
          <w:rFonts w:ascii="CG Omega" w:hAnsi="CG Omega" w:cs="MV Boli"/>
          <w:b/>
          <w:sz w:val="26"/>
          <w:szCs w:val="26"/>
        </w:rPr>
        <w:t>Part I:  Appointment of Health</w:t>
      </w:r>
    </w:p>
    <w:p w14:paraId="5FAFB693" w14:textId="77777777" w:rsidR="007C1C01" w:rsidRPr="00250F48" w:rsidRDefault="007C1C01" w:rsidP="007C1C01">
      <w:pPr>
        <w:tabs>
          <w:tab w:val="left" w:pos="1403"/>
        </w:tabs>
        <w:rPr>
          <w:b/>
        </w:rPr>
      </w:pPr>
    </w:p>
    <w:p w14:paraId="72FC15DE" w14:textId="3A1C1F92" w:rsidR="007C1C01" w:rsidRDefault="007C1C01" w:rsidP="007C1C01">
      <w:pPr>
        <w:tabs>
          <w:tab w:val="left" w:pos="1403"/>
        </w:tabs>
      </w:pPr>
      <w:r w:rsidRPr="00250F48">
        <w:t xml:space="preserve">This is who I want to make health care decisions for me if I am unable to decide or speak for myself (I know I can change my </w:t>
      </w:r>
      <w:r w:rsidR="00B90B10">
        <w:t>agent</w:t>
      </w:r>
      <w:r w:rsidRPr="00250F48">
        <w:t xml:space="preserve"> or alternate </w:t>
      </w:r>
      <w:r w:rsidR="00B90B10">
        <w:t>agent</w:t>
      </w:r>
      <w:r w:rsidRPr="00250F48">
        <w:t xml:space="preserve"> at any time and I know I do not have to appoint an </w:t>
      </w:r>
      <w:r w:rsidR="00B90B10">
        <w:t>agent</w:t>
      </w:r>
      <w:r w:rsidRPr="00250F48">
        <w:t xml:space="preserve"> or an alternate </w:t>
      </w:r>
      <w:r w:rsidR="00B90B10">
        <w:t>agent</w:t>
      </w:r>
      <w:r w:rsidRPr="00250F48">
        <w:t xml:space="preserve">).  NOTE: If you appoint an </w:t>
      </w:r>
      <w:r w:rsidR="00B90B10">
        <w:t>agent</w:t>
      </w:r>
      <w:r w:rsidRPr="00250F48">
        <w:t xml:space="preserve">, you should discuss this health care directive with your </w:t>
      </w:r>
      <w:r w:rsidR="00B90B10">
        <w:t>agent</w:t>
      </w:r>
      <w:r w:rsidRPr="00250F48">
        <w:t xml:space="preserve"> and give your </w:t>
      </w:r>
      <w:r w:rsidR="00B90B10">
        <w:t>agent</w:t>
      </w:r>
      <w:r w:rsidRPr="00250F48">
        <w:t xml:space="preserve"> a copy.  If you do not wi</w:t>
      </w:r>
      <w:r w:rsidR="005675E4">
        <w:t>s</w:t>
      </w:r>
      <w:r w:rsidRPr="00250F48">
        <w:t>h to appoint an</w:t>
      </w:r>
      <w:r w:rsidR="00B90B10">
        <w:t xml:space="preserve"> agent</w:t>
      </w:r>
      <w:r w:rsidRPr="00250F48">
        <w:t>, you may leave Part I blank and go to Part II.</w:t>
      </w:r>
    </w:p>
    <w:p w14:paraId="4BDFD823" w14:textId="77777777" w:rsidR="004F4437" w:rsidRPr="00250F48" w:rsidRDefault="004F4437" w:rsidP="007C1C01">
      <w:pPr>
        <w:tabs>
          <w:tab w:val="left" w:pos="1403"/>
        </w:tabs>
      </w:pPr>
    </w:p>
    <w:p w14:paraId="6573A588" w14:textId="77777777" w:rsidR="007C1C01" w:rsidRPr="00250F48" w:rsidRDefault="007C1C01" w:rsidP="007C1C01">
      <w:pPr>
        <w:tabs>
          <w:tab w:val="left" w:pos="1403"/>
        </w:tabs>
      </w:pPr>
    </w:p>
    <w:p w14:paraId="20A2450C" w14:textId="70E8B9F1" w:rsidR="007C1C01" w:rsidRPr="00B90B10" w:rsidRDefault="007C1C01" w:rsidP="0054704D">
      <w:pPr>
        <w:tabs>
          <w:tab w:val="left" w:pos="1080"/>
        </w:tabs>
      </w:pPr>
      <w:r w:rsidRPr="00250F48">
        <w:t xml:space="preserve">When I am unable to decide or speak for </w:t>
      </w:r>
      <w:r w:rsidRPr="00B90B10">
        <w:t xml:space="preserve">myself, </w:t>
      </w:r>
      <w:r w:rsidRPr="00B90B10">
        <w:rPr>
          <w:b/>
        </w:rPr>
        <w:t xml:space="preserve">I trust and appoint </w:t>
      </w:r>
      <w:bookmarkStart w:id="2" w:name="_Hlk161849517"/>
      <w:r w:rsidR="00B907B0" w:rsidRPr="00B90B10">
        <w:rPr>
          <w:noProof/>
          <w:u w:val="single"/>
        </w:rPr>
        <w:tab/>
      </w:r>
      <w:bookmarkStart w:id="3" w:name="_Hlk162796202"/>
      <w:r w:rsidR="00B90B10" w:rsidRPr="00B90B10">
        <w:rPr>
          <w:noProof/>
          <w:u w:val="single"/>
        </w:rPr>
        <w:t>{{ agent</w:t>
      </w:r>
      <w:r w:rsidR="00725EC0">
        <w:rPr>
          <w:noProof/>
          <w:u w:val="single"/>
        </w:rPr>
        <w:t>s[0]</w:t>
      </w:r>
      <w:r w:rsidR="00B90B10" w:rsidRPr="00B90B10">
        <w:rPr>
          <w:noProof/>
          <w:u w:val="single"/>
        </w:rPr>
        <w:t xml:space="preserve"> }}</w:t>
      </w:r>
      <w:bookmarkEnd w:id="3"/>
      <w:r w:rsidR="00B907B0" w:rsidRPr="00B90B10">
        <w:rPr>
          <w:noProof/>
          <w:u w:val="single"/>
        </w:rPr>
        <w:tab/>
      </w:r>
      <w:r w:rsidR="00B907B0" w:rsidRPr="00B90B10">
        <w:rPr>
          <w:noProof/>
          <w:u w:val="single"/>
        </w:rPr>
        <w:tab/>
      </w:r>
      <w:r w:rsidR="00B907B0" w:rsidRPr="00B90B10">
        <w:rPr>
          <w:noProof/>
          <w:u w:val="single"/>
        </w:rPr>
        <w:tab/>
      </w:r>
      <w:bookmarkEnd w:id="2"/>
      <w:r w:rsidR="00B907B0" w:rsidRPr="00B90B10">
        <w:rPr>
          <w:noProof/>
          <w:u w:val="single"/>
        </w:rPr>
        <w:tab/>
      </w:r>
      <w:r w:rsidR="00B907B0" w:rsidRPr="00B90B10">
        <w:rPr>
          <w:noProof/>
          <w:u w:val="single"/>
        </w:rPr>
        <w:tab/>
      </w:r>
      <w:r w:rsidR="00B90B10" w:rsidRPr="00B90B10">
        <w:t xml:space="preserve"> t</w:t>
      </w:r>
      <w:r w:rsidRPr="00B90B10">
        <w:t>o make health care decisions for me</w:t>
      </w:r>
      <w:r w:rsidR="00B90B10" w:rsidRPr="00B90B10">
        <w:t>. This person is called my health care agent.</w:t>
      </w:r>
    </w:p>
    <w:p w14:paraId="0C3FB3C1" w14:textId="77777777" w:rsidR="001F10AA" w:rsidRPr="00B90B10" w:rsidRDefault="001F10AA" w:rsidP="007C1C01">
      <w:pPr>
        <w:tabs>
          <w:tab w:val="left" w:pos="1080"/>
        </w:tabs>
      </w:pPr>
    </w:p>
    <w:p w14:paraId="25DE3E46" w14:textId="4E96ADC8" w:rsidR="007C1C01" w:rsidRPr="00B90B10" w:rsidRDefault="007C1C01" w:rsidP="00983B0D">
      <w:pPr>
        <w:tabs>
          <w:tab w:val="left" w:pos="1080"/>
        </w:tabs>
        <w:rPr>
          <w:u w:val="single"/>
        </w:rPr>
      </w:pPr>
      <w:r w:rsidRPr="00B90B10">
        <w:t>Relationship of my</w:t>
      </w:r>
      <w:r w:rsidR="00B90B10" w:rsidRPr="00B90B10">
        <w:t xml:space="preserve"> health care agent</w:t>
      </w:r>
      <w:r w:rsidRPr="00B90B10">
        <w:t xml:space="preserve"> to me:</w:t>
      </w:r>
      <w:r w:rsidR="00AF4972" w:rsidRPr="00B90B10">
        <w:t xml:space="preserve">  </w:t>
      </w:r>
      <w:r w:rsidR="00B907B0" w:rsidRPr="00B90B10">
        <w:rPr>
          <w:noProof/>
          <w:u w:val="single"/>
        </w:rPr>
        <w:tab/>
      </w:r>
      <w:r w:rsidR="00B907B0" w:rsidRPr="00B90B10">
        <w:rPr>
          <w:noProof/>
          <w:u w:val="single"/>
        </w:rPr>
        <w:tab/>
      </w:r>
      <w:r w:rsidR="00B90B10" w:rsidRPr="00B90B10">
        <w:rPr>
          <w:noProof/>
          <w:u w:val="single"/>
        </w:rPr>
        <w:t>{{ agent</w:t>
      </w:r>
      <w:r w:rsidR="00725EC0">
        <w:rPr>
          <w:noProof/>
          <w:u w:val="single"/>
        </w:rPr>
        <w:t>s[0]</w:t>
      </w:r>
      <w:r w:rsidR="00B90B10" w:rsidRPr="00B90B10">
        <w:rPr>
          <w:noProof/>
          <w:u w:val="single"/>
        </w:rPr>
        <w:t>.relation</w:t>
      </w:r>
      <w:r w:rsidR="00582C34">
        <w:rPr>
          <w:noProof/>
          <w:u w:val="single"/>
        </w:rPr>
        <w:t>s</w:t>
      </w:r>
      <w:r w:rsidR="00B90B10" w:rsidRPr="00B90B10">
        <w:rPr>
          <w:noProof/>
          <w:u w:val="single"/>
        </w:rPr>
        <w:t>hip }}</w:t>
      </w:r>
      <w:r w:rsidR="00B907B0" w:rsidRPr="00B90B10">
        <w:rPr>
          <w:noProof/>
          <w:u w:val="single"/>
        </w:rPr>
        <w:tab/>
      </w:r>
      <w:r w:rsidR="00B907B0" w:rsidRPr="00B90B10">
        <w:rPr>
          <w:noProof/>
          <w:u w:val="single"/>
        </w:rPr>
        <w:tab/>
      </w:r>
      <w:r w:rsidR="00B907B0" w:rsidRPr="00B90B10">
        <w:rPr>
          <w:noProof/>
          <w:u w:val="single"/>
        </w:rPr>
        <w:tab/>
      </w:r>
      <w:r w:rsidR="00B907B0" w:rsidRPr="00B90B10">
        <w:rPr>
          <w:noProof/>
          <w:u w:val="single"/>
        </w:rPr>
        <w:tab/>
      </w:r>
    </w:p>
    <w:p w14:paraId="5A07C85D" w14:textId="3C2E6DC7" w:rsidR="007C1C01" w:rsidRPr="00B90B10" w:rsidRDefault="007C1C01" w:rsidP="00E54D2D">
      <w:pPr>
        <w:tabs>
          <w:tab w:val="left" w:pos="1080"/>
        </w:tabs>
        <w:rPr>
          <w:u w:val="single"/>
        </w:rPr>
      </w:pPr>
      <w:r w:rsidRPr="00B90B10">
        <w:t>Telephone number of my</w:t>
      </w:r>
      <w:r w:rsidR="00B907B0" w:rsidRPr="00B90B10">
        <w:t xml:space="preserve"> </w:t>
      </w:r>
      <w:r w:rsidRPr="00B90B10">
        <w:t xml:space="preserve">health care </w:t>
      </w:r>
      <w:r w:rsidR="00B90B10">
        <w:t>agent</w:t>
      </w:r>
      <w:r w:rsidRPr="00B90B10">
        <w:t>:</w:t>
      </w:r>
      <w:r w:rsidR="00AF4972" w:rsidRPr="00B90B10">
        <w:t xml:space="preserve">  </w:t>
      </w:r>
      <w:r w:rsidR="00B907B0" w:rsidRPr="00B90B10">
        <w:rPr>
          <w:noProof/>
          <w:u w:val="single"/>
        </w:rPr>
        <w:tab/>
      </w:r>
      <w:r w:rsidR="00B907B0" w:rsidRPr="00B90B10">
        <w:rPr>
          <w:noProof/>
          <w:u w:val="single"/>
        </w:rPr>
        <w:tab/>
      </w:r>
      <w:r w:rsidR="00B90B10" w:rsidRPr="00B90B10">
        <w:rPr>
          <w:noProof/>
          <w:u w:val="single"/>
        </w:rPr>
        <w:t xml:space="preserve">{{ </w:t>
      </w:r>
      <w:r w:rsidR="00B90B10">
        <w:rPr>
          <w:noProof/>
          <w:u w:val="single"/>
        </w:rPr>
        <w:t>agent</w:t>
      </w:r>
      <w:r w:rsidR="00725EC0">
        <w:rPr>
          <w:noProof/>
          <w:u w:val="single"/>
        </w:rPr>
        <w:t>s[0]</w:t>
      </w:r>
      <w:r w:rsidR="00B90B10">
        <w:rPr>
          <w:noProof/>
          <w:u w:val="single"/>
        </w:rPr>
        <w:t>.phone_number</w:t>
      </w:r>
      <w:r w:rsidR="00B90B10" w:rsidRPr="00B90B10">
        <w:rPr>
          <w:noProof/>
          <w:u w:val="single"/>
        </w:rPr>
        <w:t xml:space="preserve"> }}</w:t>
      </w:r>
      <w:r w:rsidR="00B907B0" w:rsidRPr="00B90B10">
        <w:rPr>
          <w:noProof/>
          <w:u w:val="single"/>
        </w:rPr>
        <w:tab/>
      </w:r>
      <w:r w:rsidR="00B907B0" w:rsidRPr="00B90B10">
        <w:rPr>
          <w:noProof/>
          <w:u w:val="single"/>
        </w:rPr>
        <w:tab/>
      </w:r>
      <w:r w:rsidR="00B907B0" w:rsidRPr="00B90B10">
        <w:rPr>
          <w:noProof/>
          <w:u w:val="single"/>
        </w:rPr>
        <w:tab/>
      </w:r>
    </w:p>
    <w:p w14:paraId="779E75D1" w14:textId="119781AD" w:rsidR="007C1C01" w:rsidRPr="00725EC0" w:rsidRDefault="007C1C01" w:rsidP="00983B0D">
      <w:pPr>
        <w:tabs>
          <w:tab w:val="left" w:pos="1080"/>
          <w:tab w:val="left" w:pos="10080"/>
        </w:tabs>
        <w:rPr>
          <w:u w:val="single"/>
        </w:rPr>
      </w:pPr>
      <w:r w:rsidRPr="00B90B10">
        <w:t>Address of my</w:t>
      </w:r>
      <w:r w:rsidR="00B907B0" w:rsidRPr="00B90B10">
        <w:t xml:space="preserve"> </w:t>
      </w:r>
      <w:r w:rsidRPr="00B90B10">
        <w:t xml:space="preserve">health care </w:t>
      </w:r>
      <w:r w:rsidR="00B90B10">
        <w:t>agent</w:t>
      </w:r>
      <w:r w:rsidRPr="00B90B10">
        <w:t>:</w:t>
      </w:r>
      <w:r w:rsidR="00AF4972" w:rsidRPr="00B90B10">
        <w:t xml:space="preserve">  </w:t>
      </w:r>
      <w:r w:rsidR="00725EC0" w:rsidRPr="002E41F1">
        <w:rPr>
          <w:u w:val="single"/>
        </w:rPr>
        <w:t xml:space="preserve">{{ </w:t>
      </w:r>
      <w:r w:rsidR="00725EC0">
        <w:rPr>
          <w:u w:val="single"/>
        </w:rPr>
        <w:t>agents[0]</w:t>
      </w:r>
      <w:r w:rsidR="00725EC0" w:rsidRPr="002E41F1">
        <w:rPr>
          <w:u w:val="single"/>
        </w:rPr>
        <w:t>.</w:t>
      </w:r>
      <w:proofErr w:type="spellStart"/>
      <w:r w:rsidR="00725EC0" w:rsidRPr="002E41F1">
        <w:rPr>
          <w:u w:val="single"/>
        </w:rPr>
        <w:t>address.on_one_line</w:t>
      </w:r>
      <w:proofErr w:type="spellEnd"/>
      <w:r w:rsidR="00725EC0" w:rsidRPr="002E41F1">
        <w:rPr>
          <w:u w:val="single"/>
        </w:rPr>
        <w:t>(</w:t>
      </w:r>
      <w:r w:rsidR="00725EC0">
        <w:rPr>
          <w:u w:val="single"/>
        </w:rPr>
        <w:t xml:space="preserve">) </w:t>
      </w:r>
      <w:r w:rsidR="00725EC0" w:rsidRPr="002E41F1">
        <w:rPr>
          <w:u w:val="single"/>
        </w:rPr>
        <w:t>}}</w:t>
      </w:r>
      <w:r w:rsidR="00983B0D">
        <w:rPr>
          <w:u w:val="single"/>
        </w:rPr>
        <w:tab/>
      </w:r>
    </w:p>
    <w:p w14:paraId="40E60D87" w14:textId="0F39E09F" w:rsidR="00B907B0" w:rsidRDefault="00B907B0" w:rsidP="007C1C01">
      <w:pPr>
        <w:tabs>
          <w:tab w:val="left" w:pos="1080"/>
        </w:tabs>
      </w:pPr>
    </w:p>
    <w:p w14:paraId="54A1BED2" w14:textId="77777777" w:rsidR="00E3021A" w:rsidRDefault="00E3021A" w:rsidP="007C1C01">
      <w:pPr>
        <w:tabs>
          <w:tab w:val="left" w:pos="1080"/>
        </w:tabs>
      </w:pPr>
      <w:r>
        <w:t xml:space="preserve">My health care </w:t>
      </w:r>
      <w:r w:rsidR="00543FFA">
        <w:t>Agents</w:t>
      </w:r>
      <w:r>
        <w:t xml:space="preserve"> must act jointly and be in agreement when making decisions. </w:t>
      </w:r>
    </w:p>
    <w:p w14:paraId="5206E458" w14:textId="77777777" w:rsidR="001F10AA" w:rsidRDefault="001F10AA" w:rsidP="00250F48">
      <w:pPr>
        <w:tabs>
          <w:tab w:val="left" w:pos="1080"/>
        </w:tabs>
        <w:jc w:val="both"/>
        <w:rPr>
          <w:rFonts w:ascii="CG Times" w:hAnsi="CG Times"/>
          <w:sz w:val="22"/>
          <w:szCs w:val="22"/>
        </w:rPr>
      </w:pPr>
    </w:p>
    <w:p w14:paraId="1AF6B172" w14:textId="77777777" w:rsidR="002E41F1" w:rsidRDefault="002E41F1" w:rsidP="00250F48">
      <w:pPr>
        <w:tabs>
          <w:tab w:val="left" w:pos="1080"/>
        </w:tabs>
        <w:jc w:val="both"/>
        <w:rPr>
          <w:rFonts w:ascii="CG Times" w:hAnsi="CG Times"/>
          <w:sz w:val="22"/>
          <w:szCs w:val="22"/>
        </w:rPr>
      </w:pPr>
    </w:p>
    <w:p w14:paraId="6D72E945" w14:textId="627AFBC1" w:rsidR="007C1C01" w:rsidRDefault="00DE5579" w:rsidP="00733499">
      <w:pPr>
        <w:tabs>
          <w:tab w:val="left" w:pos="1080"/>
        </w:tabs>
        <w:rPr>
          <w:rFonts w:ascii="CG Times" w:hAnsi="CG Times"/>
          <w:sz w:val="22"/>
          <w:szCs w:val="22"/>
        </w:rPr>
      </w:pPr>
      <w:r w:rsidRPr="00250F48">
        <w:rPr>
          <w:rFonts w:ascii="CG Times" w:hAnsi="CG Times"/>
          <w:sz w:val="22"/>
          <w:szCs w:val="22"/>
        </w:rPr>
        <w:t xml:space="preserve">(Optional) Appointment of Alternate Health Care </w:t>
      </w:r>
      <w:r w:rsidR="00B144F3">
        <w:rPr>
          <w:rFonts w:ascii="CG Times" w:hAnsi="CG Times"/>
          <w:sz w:val="22"/>
          <w:szCs w:val="22"/>
        </w:rPr>
        <w:t>agent(s)</w:t>
      </w:r>
      <w:r w:rsidRPr="00250F48">
        <w:rPr>
          <w:rFonts w:ascii="CG Times" w:hAnsi="CG Times"/>
          <w:sz w:val="22"/>
          <w:szCs w:val="22"/>
        </w:rPr>
        <w:t xml:space="preserve">: If </w:t>
      </w:r>
      <w:r w:rsidR="002E41F1">
        <w:rPr>
          <w:rFonts w:ascii="CG Times" w:hAnsi="CG Times"/>
          <w:sz w:val="22"/>
          <w:szCs w:val="22"/>
        </w:rPr>
        <w:t>my health care agent is</w:t>
      </w:r>
      <w:r w:rsidR="00B907B0">
        <w:rPr>
          <w:rFonts w:ascii="CG Times" w:hAnsi="CG Times"/>
          <w:sz w:val="22"/>
          <w:szCs w:val="22"/>
        </w:rPr>
        <w:t xml:space="preserve"> </w:t>
      </w:r>
      <w:r w:rsidRPr="00250F48">
        <w:rPr>
          <w:rFonts w:ascii="CG Times" w:hAnsi="CG Times"/>
          <w:sz w:val="22"/>
          <w:szCs w:val="22"/>
        </w:rPr>
        <w:t>not reasonably available,</w:t>
      </w:r>
      <w:r w:rsidR="00E3021A">
        <w:rPr>
          <w:rFonts w:ascii="CG Times" w:hAnsi="CG Times"/>
          <w:sz w:val="22"/>
          <w:szCs w:val="22"/>
        </w:rPr>
        <w:t xml:space="preserve"> </w:t>
      </w:r>
      <w:r w:rsidRPr="00250F48">
        <w:rPr>
          <w:rFonts w:ascii="CG Times" w:hAnsi="CG Times"/>
          <w:sz w:val="22"/>
          <w:szCs w:val="22"/>
        </w:rPr>
        <w:t xml:space="preserve">I trust and appoint </w:t>
      </w:r>
      <w:r w:rsidR="002E41F1">
        <w:rPr>
          <w:noProof/>
        </w:rPr>
        <w:t>the following alternatives</w:t>
      </w:r>
      <w:r w:rsidR="002E41F1">
        <w:rPr>
          <w:rFonts w:ascii="CG Times" w:hAnsi="CG Times"/>
          <w:sz w:val="22"/>
          <w:szCs w:val="22"/>
        </w:rPr>
        <w:t xml:space="preserve"> </w:t>
      </w:r>
      <w:r w:rsidR="004D270F">
        <w:rPr>
          <w:rFonts w:ascii="CG Times" w:hAnsi="CG Times"/>
          <w:sz w:val="22"/>
          <w:szCs w:val="22"/>
        </w:rPr>
        <w:t>to be my health care agent, to be appointed in the order listed.</w:t>
      </w:r>
      <w:r w:rsidR="007734A1">
        <w:rPr>
          <w:rFonts w:ascii="CG Times" w:hAnsi="CG Times"/>
          <w:sz w:val="22"/>
          <w:szCs w:val="22"/>
        </w:rPr>
        <w:t xml:space="preserve"> </w:t>
      </w:r>
      <w:r w:rsidR="00F80AE1">
        <w:rPr>
          <w:rFonts w:ascii="CG Times" w:hAnsi="CG Times"/>
          <w:sz w:val="22"/>
          <w:szCs w:val="22"/>
        </w:rPr>
        <w:t xml:space="preserve"> I trust and appoint </w:t>
      </w:r>
      <w:r w:rsidR="00F80AE1" w:rsidRPr="00B90B10">
        <w:rPr>
          <w:noProof/>
          <w:u w:val="single"/>
        </w:rPr>
        <w:tab/>
        <w:t xml:space="preserve">{{ </w:t>
      </w:r>
      <w:r w:rsidR="00BA7A17">
        <w:rPr>
          <w:noProof/>
          <w:u w:val="single"/>
        </w:rPr>
        <w:t>a</w:t>
      </w:r>
      <w:r w:rsidR="00725EC0">
        <w:rPr>
          <w:noProof/>
          <w:u w:val="single"/>
        </w:rPr>
        <w:t>gents[1]</w:t>
      </w:r>
      <w:r w:rsidR="00F80AE1" w:rsidRPr="00B90B10">
        <w:rPr>
          <w:noProof/>
          <w:u w:val="single"/>
        </w:rPr>
        <w:t xml:space="preserve"> }}</w:t>
      </w:r>
      <w:r w:rsidR="00F80AE1" w:rsidRPr="00B90B10">
        <w:rPr>
          <w:noProof/>
          <w:u w:val="single"/>
        </w:rPr>
        <w:tab/>
      </w:r>
      <w:r w:rsidR="00F80AE1" w:rsidRPr="00B90B10">
        <w:rPr>
          <w:noProof/>
          <w:u w:val="single"/>
        </w:rPr>
        <w:tab/>
      </w:r>
      <w:r w:rsidR="00F80AE1">
        <w:rPr>
          <w:rFonts w:ascii="CG Times" w:hAnsi="CG Times"/>
          <w:sz w:val="22"/>
          <w:szCs w:val="22"/>
        </w:rPr>
        <w:t xml:space="preserve"> t</w:t>
      </w:r>
      <w:r w:rsidRPr="00250F48">
        <w:rPr>
          <w:rFonts w:ascii="CG Times" w:hAnsi="CG Times"/>
          <w:sz w:val="22"/>
          <w:szCs w:val="22"/>
        </w:rPr>
        <w:t xml:space="preserve">o be my health care </w:t>
      </w:r>
      <w:r w:rsidR="000D077A">
        <w:rPr>
          <w:rFonts w:ascii="CG Times" w:hAnsi="CG Times"/>
          <w:sz w:val="22"/>
          <w:szCs w:val="22"/>
        </w:rPr>
        <w:t>agent</w:t>
      </w:r>
      <w:r w:rsidR="00F80AE1">
        <w:rPr>
          <w:rFonts w:ascii="CG Times" w:hAnsi="CG Times"/>
          <w:sz w:val="22"/>
          <w:szCs w:val="22"/>
        </w:rPr>
        <w:t xml:space="preserve"> instead. </w:t>
      </w:r>
      <w:r w:rsidR="001F10AA">
        <w:rPr>
          <w:rFonts w:ascii="CG Times" w:hAnsi="CG Times"/>
          <w:sz w:val="22"/>
          <w:szCs w:val="22"/>
        </w:rPr>
        <w:br/>
      </w:r>
    </w:p>
    <w:p w14:paraId="6C6BEC15" w14:textId="77777777" w:rsidR="00FF40EC" w:rsidRDefault="00FF40EC" w:rsidP="00250F48">
      <w:pPr>
        <w:tabs>
          <w:tab w:val="left" w:pos="1080"/>
        </w:tabs>
        <w:jc w:val="both"/>
      </w:pPr>
    </w:p>
    <w:p w14:paraId="34F1179D" w14:textId="77777777" w:rsidR="00FB2546" w:rsidRDefault="00FB2546" w:rsidP="00250F48">
      <w:pPr>
        <w:tabs>
          <w:tab w:val="left" w:pos="1080"/>
        </w:tabs>
        <w:jc w:val="both"/>
      </w:pPr>
    </w:p>
    <w:p w14:paraId="029604A2" w14:textId="0595A9A0" w:rsidR="00F80AE1" w:rsidRPr="00B90B10" w:rsidRDefault="00F80AE1" w:rsidP="00F80AE1">
      <w:pPr>
        <w:tabs>
          <w:tab w:val="left" w:pos="1080"/>
        </w:tabs>
        <w:rPr>
          <w:u w:val="single"/>
        </w:rPr>
      </w:pPr>
      <w:r w:rsidRPr="00B90B10">
        <w:t xml:space="preserve">Relationship of my </w:t>
      </w:r>
      <w:r>
        <w:t xml:space="preserve">first alternative </w:t>
      </w:r>
      <w:r w:rsidRPr="00B90B10">
        <w:t>health care agent to me:</w:t>
      </w:r>
      <w:r w:rsidRPr="00B90B10">
        <w:rPr>
          <w:noProof/>
          <w:u w:val="single"/>
        </w:rPr>
        <w:tab/>
      </w:r>
      <w:r w:rsidRPr="00F80AE1">
        <w:rPr>
          <w:u w:val="single"/>
        </w:rPr>
        <w:t>{</w:t>
      </w:r>
      <w:r w:rsidRPr="00F80AE1">
        <w:rPr>
          <w:noProof/>
          <w:u w:val="single"/>
        </w:rPr>
        <w:t>{</w:t>
      </w:r>
      <w:r w:rsidRPr="00B90B10">
        <w:rPr>
          <w:noProof/>
          <w:u w:val="single"/>
        </w:rPr>
        <w:t xml:space="preserve"> agent</w:t>
      </w:r>
      <w:r w:rsidR="00725EC0">
        <w:rPr>
          <w:noProof/>
          <w:u w:val="single"/>
        </w:rPr>
        <w:t>s[1]</w:t>
      </w:r>
      <w:r w:rsidRPr="00B90B10">
        <w:rPr>
          <w:noProof/>
          <w:u w:val="single"/>
        </w:rPr>
        <w:t>.relation</w:t>
      </w:r>
      <w:r w:rsidR="00582C34">
        <w:rPr>
          <w:noProof/>
          <w:u w:val="single"/>
        </w:rPr>
        <w:t>s</w:t>
      </w:r>
      <w:r w:rsidRPr="00B90B10">
        <w:rPr>
          <w:noProof/>
          <w:u w:val="single"/>
        </w:rPr>
        <w:t>hip }}</w:t>
      </w:r>
      <w:r w:rsidRPr="00B90B10">
        <w:rPr>
          <w:noProof/>
          <w:u w:val="single"/>
        </w:rPr>
        <w:tab/>
      </w:r>
      <w:r w:rsidR="0054704D">
        <w:rPr>
          <w:noProof/>
          <w:u w:val="single"/>
        </w:rPr>
        <w:tab/>
      </w:r>
      <w:r w:rsidR="0054704D">
        <w:rPr>
          <w:noProof/>
          <w:u w:val="single"/>
        </w:rPr>
        <w:tab/>
      </w:r>
    </w:p>
    <w:p w14:paraId="503C626A" w14:textId="6DE9AC7C" w:rsidR="00F80AE1" w:rsidRPr="00B90B10" w:rsidRDefault="00F80AE1" w:rsidP="00F80AE1">
      <w:pPr>
        <w:tabs>
          <w:tab w:val="left" w:pos="1080"/>
        </w:tabs>
        <w:rPr>
          <w:u w:val="single"/>
        </w:rPr>
      </w:pPr>
      <w:r w:rsidRPr="00B90B10">
        <w:t xml:space="preserve">Telephone number of my </w:t>
      </w:r>
      <w:r>
        <w:t xml:space="preserve">first alternative </w:t>
      </w:r>
      <w:r w:rsidRPr="00B90B10">
        <w:t xml:space="preserve">health care </w:t>
      </w:r>
      <w:r>
        <w:t>agent</w:t>
      </w:r>
      <w:r w:rsidRPr="00B90B10">
        <w:t>:</w:t>
      </w:r>
      <w:r>
        <w:rPr>
          <w:noProof/>
          <w:u w:val="single"/>
        </w:rPr>
        <w:t xml:space="preserve">  </w:t>
      </w:r>
      <w:r w:rsidRPr="00B90B10">
        <w:rPr>
          <w:noProof/>
          <w:u w:val="single"/>
        </w:rPr>
        <w:t xml:space="preserve">{{ </w:t>
      </w:r>
      <w:r>
        <w:rPr>
          <w:noProof/>
          <w:u w:val="single"/>
        </w:rPr>
        <w:t>agent</w:t>
      </w:r>
      <w:r w:rsidR="00725EC0">
        <w:rPr>
          <w:noProof/>
          <w:u w:val="single"/>
        </w:rPr>
        <w:t>s[</w:t>
      </w:r>
      <w:r>
        <w:rPr>
          <w:noProof/>
          <w:u w:val="single"/>
        </w:rPr>
        <w:t>1</w:t>
      </w:r>
      <w:r w:rsidR="00725EC0">
        <w:rPr>
          <w:noProof/>
          <w:u w:val="single"/>
        </w:rPr>
        <w:t>]</w:t>
      </w:r>
      <w:r>
        <w:rPr>
          <w:noProof/>
          <w:u w:val="single"/>
        </w:rPr>
        <w:t>.phone_number</w:t>
      </w:r>
      <w:r w:rsidRPr="00B90B10">
        <w:rPr>
          <w:noProof/>
          <w:u w:val="single"/>
        </w:rPr>
        <w:t xml:space="preserve"> }}</w:t>
      </w:r>
      <w:r w:rsidRPr="00B90B10">
        <w:rPr>
          <w:noProof/>
          <w:u w:val="single"/>
        </w:rPr>
        <w:tab/>
      </w:r>
      <w:r w:rsidR="0054704D">
        <w:rPr>
          <w:noProof/>
          <w:u w:val="single"/>
        </w:rPr>
        <w:tab/>
      </w:r>
    </w:p>
    <w:p w14:paraId="379852C1" w14:textId="447D82F9" w:rsidR="00F80AE1" w:rsidRPr="00B90B10" w:rsidRDefault="00F80AE1" w:rsidP="00E54D2D">
      <w:pPr>
        <w:tabs>
          <w:tab w:val="left" w:pos="1080"/>
        </w:tabs>
        <w:rPr>
          <w:u w:val="single"/>
        </w:rPr>
      </w:pPr>
      <w:r w:rsidRPr="00B90B10">
        <w:t>Address of my</w:t>
      </w:r>
      <w:r>
        <w:t xml:space="preserve"> first alternative</w:t>
      </w:r>
      <w:r w:rsidRPr="00B90B10">
        <w:t xml:space="preserve"> health care </w:t>
      </w:r>
      <w:r>
        <w:t>agent</w:t>
      </w:r>
      <w:r w:rsidRPr="00B90B10">
        <w:t xml:space="preserve">:  </w:t>
      </w:r>
      <w:r w:rsidR="0054704D" w:rsidRPr="002E41F1">
        <w:rPr>
          <w:u w:val="single"/>
        </w:rPr>
        <w:t xml:space="preserve">{{ </w:t>
      </w:r>
      <w:r w:rsidR="0054704D">
        <w:rPr>
          <w:u w:val="single"/>
        </w:rPr>
        <w:t>agent</w:t>
      </w:r>
      <w:r w:rsidR="00B679E4">
        <w:rPr>
          <w:u w:val="single"/>
        </w:rPr>
        <w:t>s</w:t>
      </w:r>
      <w:r w:rsidR="0054704D">
        <w:rPr>
          <w:u w:val="single"/>
        </w:rPr>
        <w:t>[1]</w:t>
      </w:r>
      <w:r w:rsidR="0054704D" w:rsidRPr="002E41F1">
        <w:rPr>
          <w:u w:val="single"/>
        </w:rPr>
        <w:t>.</w:t>
      </w:r>
      <w:proofErr w:type="spellStart"/>
      <w:r w:rsidR="0054704D" w:rsidRPr="002E41F1">
        <w:rPr>
          <w:u w:val="single"/>
        </w:rPr>
        <w:t>address.on_one_line</w:t>
      </w:r>
      <w:proofErr w:type="spellEnd"/>
      <w:r w:rsidR="0054704D" w:rsidRPr="002E41F1">
        <w:rPr>
          <w:u w:val="single"/>
        </w:rPr>
        <w:t>(</w:t>
      </w:r>
      <w:r w:rsidR="0054704D">
        <w:rPr>
          <w:u w:val="single"/>
        </w:rPr>
        <w:t xml:space="preserve">) </w:t>
      </w:r>
      <w:r w:rsidR="0054704D" w:rsidRPr="002E41F1">
        <w:rPr>
          <w:u w:val="single"/>
        </w:rPr>
        <w:t>}}</w:t>
      </w:r>
      <w:r>
        <w:rPr>
          <w:u w:val="single"/>
        </w:rPr>
        <w:tab/>
      </w:r>
      <w:r>
        <w:rPr>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p>
    <w:p w14:paraId="3F25B055" w14:textId="77777777" w:rsidR="00442546" w:rsidRDefault="00442546" w:rsidP="00250F48">
      <w:pPr>
        <w:tabs>
          <w:tab w:val="left" w:pos="1080"/>
        </w:tabs>
        <w:jc w:val="both"/>
        <w:rPr>
          <w:u w:val="single"/>
        </w:rPr>
      </w:pPr>
    </w:p>
    <w:p w14:paraId="03571567" w14:textId="1E165550" w:rsidR="00F80AE1" w:rsidRPr="00B90B10" w:rsidRDefault="00F80AE1" w:rsidP="00F80AE1">
      <w:pPr>
        <w:tabs>
          <w:tab w:val="left" w:pos="1080"/>
        </w:tabs>
        <w:rPr>
          <w:u w:val="single"/>
        </w:rPr>
      </w:pPr>
      <w:r w:rsidRPr="00B90B10">
        <w:t xml:space="preserve">Relationship of my </w:t>
      </w:r>
      <w:r>
        <w:t xml:space="preserve">second alternative </w:t>
      </w:r>
      <w:r w:rsidRPr="00B90B10">
        <w:t>health care agent to me:</w:t>
      </w:r>
      <w:r w:rsidRPr="00B90B10">
        <w:rPr>
          <w:noProof/>
          <w:u w:val="single"/>
        </w:rPr>
        <w:tab/>
      </w:r>
      <w:r w:rsidRPr="00B90B10">
        <w:t>{</w:t>
      </w:r>
      <w:r w:rsidRPr="00B90B10">
        <w:rPr>
          <w:noProof/>
          <w:u w:val="single"/>
        </w:rPr>
        <w:t>{ agent</w:t>
      </w:r>
      <w:r w:rsidR="00B679E4">
        <w:rPr>
          <w:noProof/>
          <w:u w:val="single"/>
        </w:rPr>
        <w:t>s</w:t>
      </w:r>
      <w:r w:rsidR="003F3160">
        <w:rPr>
          <w:noProof/>
          <w:u w:val="single"/>
        </w:rPr>
        <w:t>[</w:t>
      </w:r>
      <w:r>
        <w:rPr>
          <w:noProof/>
          <w:u w:val="single"/>
        </w:rPr>
        <w:t>2</w:t>
      </w:r>
      <w:r w:rsidR="003F3160">
        <w:rPr>
          <w:noProof/>
          <w:u w:val="single"/>
        </w:rPr>
        <w:t>]</w:t>
      </w:r>
      <w:r w:rsidRPr="00B90B10">
        <w:rPr>
          <w:noProof/>
          <w:u w:val="single"/>
        </w:rPr>
        <w:t>.relation</w:t>
      </w:r>
      <w:r w:rsidR="00582C34">
        <w:rPr>
          <w:noProof/>
          <w:u w:val="single"/>
        </w:rPr>
        <w:t>s</w:t>
      </w:r>
      <w:r w:rsidRPr="00B90B10">
        <w:rPr>
          <w:noProof/>
          <w:u w:val="single"/>
        </w:rPr>
        <w:t>hip }}</w:t>
      </w:r>
      <w:r w:rsidRPr="00B90B10">
        <w:rPr>
          <w:noProof/>
          <w:u w:val="single"/>
        </w:rPr>
        <w:tab/>
      </w:r>
      <w:r w:rsidRPr="00B90B10">
        <w:rPr>
          <w:noProof/>
          <w:u w:val="single"/>
        </w:rPr>
        <w:tab/>
      </w:r>
    </w:p>
    <w:p w14:paraId="3EDCC684" w14:textId="59D3A325" w:rsidR="00F80AE1" w:rsidRPr="00B90B10" w:rsidRDefault="00F80AE1" w:rsidP="00F80AE1">
      <w:pPr>
        <w:tabs>
          <w:tab w:val="left" w:pos="1080"/>
        </w:tabs>
        <w:rPr>
          <w:u w:val="single"/>
        </w:rPr>
      </w:pPr>
      <w:r w:rsidRPr="00B90B10">
        <w:t xml:space="preserve">Telephone number of my </w:t>
      </w:r>
      <w:r>
        <w:t xml:space="preserve">second alternative </w:t>
      </w:r>
      <w:r w:rsidRPr="00B90B10">
        <w:t xml:space="preserve">health care </w:t>
      </w:r>
      <w:r>
        <w:t>agent</w:t>
      </w:r>
      <w:r w:rsidRPr="00B90B10">
        <w:t>:</w:t>
      </w:r>
      <w:r w:rsidRPr="00B90B10">
        <w:rPr>
          <w:noProof/>
          <w:u w:val="single"/>
        </w:rPr>
        <w:tab/>
        <w:t xml:space="preserve">{{ </w:t>
      </w:r>
      <w:r>
        <w:rPr>
          <w:noProof/>
          <w:u w:val="single"/>
        </w:rPr>
        <w:t>agent</w:t>
      </w:r>
      <w:r w:rsidR="00B679E4">
        <w:rPr>
          <w:noProof/>
          <w:u w:val="single"/>
        </w:rPr>
        <w:t>s</w:t>
      </w:r>
      <w:r w:rsidR="003F3160">
        <w:rPr>
          <w:noProof/>
          <w:u w:val="single"/>
        </w:rPr>
        <w:t>[</w:t>
      </w:r>
      <w:r>
        <w:rPr>
          <w:noProof/>
          <w:u w:val="single"/>
        </w:rPr>
        <w:t>2</w:t>
      </w:r>
      <w:r w:rsidR="003F3160">
        <w:rPr>
          <w:noProof/>
          <w:u w:val="single"/>
        </w:rPr>
        <w:t>]</w:t>
      </w:r>
      <w:r>
        <w:rPr>
          <w:noProof/>
          <w:u w:val="single"/>
        </w:rPr>
        <w:t>.phone_number</w:t>
      </w:r>
      <w:r w:rsidRPr="00B90B10">
        <w:rPr>
          <w:noProof/>
          <w:u w:val="single"/>
        </w:rPr>
        <w:t xml:space="preserve"> }}</w:t>
      </w:r>
      <w:r>
        <w:rPr>
          <w:noProof/>
          <w:u w:val="single"/>
        </w:rPr>
        <w:t xml:space="preserve">     </w:t>
      </w:r>
      <w:r w:rsidRPr="00B90B10">
        <w:rPr>
          <w:noProof/>
          <w:u w:val="single"/>
        </w:rPr>
        <w:tab/>
      </w:r>
      <w:r>
        <w:rPr>
          <w:noProof/>
          <w:u w:val="single"/>
        </w:rPr>
        <w:t xml:space="preserve">   </w:t>
      </w:r>
    </w:p>
    <w:p w14:paraId="36B89556" w14:textId="2726AE6A" w:rsidR="00F80AE1" w:rsidRPr="00B90B10" w:rsidRDefault="00F80AE1" w:rsidP="00F80AE1">
      <w:pPr>
        <w:tabs>
          <w:tab w:val="left" w:pos="1080"/>
        </w:tabs>
        <w:rPr>
          <w:u w:val="single"/>
        </w:rPr>
      </w:pPr>
      <w:r w:rsidRPr="00B90B10">
        <w:t>Address of my</w:t>
      </w:r>
      <w:r>
        <w:t xml:space="preserve"> second alternative</w:t>
      </w:r>
      <w:r w:rsidRPr="00B90B10">
        <w:t xml:space="preserve"> health care </w:t>
      </w:r>
      <w:r>
        <w:t>agent</w:t>
      </w:r>
      <w:r w:rsidRPr="00B90B10">
        <w:t xml:space="preserve">:  </w:t>
      </w:r>
      <w:r>
        <w:rPr>
          <w:u w:val="single"/>
        </w:rPr>
        <w:tab/>
      </w:r>
      <w:r>
        <w:rPr>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2E41F1">
        <w:rPr>
          <w:u w:val="single"/>
        </w:rPr>
        <w:t xml:space="preserve">{{ </w:t>
      </w:r>
      <w:r>
        <w:rPr>
          <w:u w:val="single"/>
        </w:rPr>
        <w:t>agent</w:t>
      </w:r>
      <w:r w:rsidR="00B679E4">
        <w:rPr>
          <w:u w:val="single"/>
        </w:rPr>
        <w:t>s</w:t>
      </w:r>
      <w:r w:rsidR="003F3160">
        <w:rPr>
          <w:u w:val="single"/>
        </w:rPr>
        <w:t>[</w:t>
      </w:r>
      <w:r>
        <w:rPr>
          <w:u w:val="single"/>
        </w:rPr>
        <w:t>2</w:t>
      </w:r>
      <w:r w:rsidR="003F3160">
        <w:rPr>
          <w:u w:val="single"/>
        </w:rPr>
        <w:t>]</w:t>
      </w:r>
      <w:r w:rsidRPr="002E41F1">
        <w:rPr>
          <w:u w:val="single"/>
        </w:rPr>
        <w:t>.</w:t>
      </w:r>
      <w:proofErr w:type="spellStart"/>
      <w:r w:rsidRPr="002E41F1">
        <w:rPr>
          <w:u w:val="single"/>
        </w:rPr>
        <w:t>address.on_one_line</w:t>
      </w:r>
      <w:proofErr w:type="spellEnd"/>
      <w:r w:rsidRPr="002E41F1">
        <w:rPr>
          <w:u w:val="single"/>
        </w:rPr>
        <w:t>(</w:t>
      </w:r>
      <w:r>
        <w:rPr>
          <w:u w:val="single"/>
        </w:rPr>
        <w:t xml:space="preserve">) </w:t>
      </w:r>
      <w:r w:rsidRPr="002E41F1">
        <w:rPr>
          <w:u w:val="single"/>
        </w:rPr>
        <w:t>}}</w:t>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p>
    <w:p w14:paraId="72A03352" w14:textId="77777777" w:rsidR="00F80AE1" w:rsidRDefault="00F80AE1" w:rsidP="00B80D05">
      <w:pPr>
        <w:tabs>
          <w:tab w:val="left" w:pos="1080"/>
        </w:tabs>
      </w:pPr>
    </w:p>
    <w:p w14:paraId="72996451" w14:textId="11FDE889" w:rsidR="00F80AE1" w:rsidRPr="00B90B10" w:rsidRDefault="00F80AE1" w:rsidP="00F80AE1">
      <w:pPr>
        <w:tabs>
          <w:tab w:val="left" w:pos="1080"/>
        </w:tabs>
        <w:rPr>
          <w:u w:val="single"/>
        </w:rPr>
      </w:pPr>
      <w:r w:rsidRPr="00B90B10">
        <w:t xml:space="preserve">Relationship of my </w:t>
      </w:r>
      <w:r>
        <w:t xml:space="preserve">third alternative </w:t>
      </w:r>
      <w:r w:rsidRPr="00B90B10">
        <w:t>health care agent to me:</w:t>
      </w:r>
      <w:r w:rsidRPr="00B90B10">
        <w:rPr>
          <w:noProof/>
          <w:u w:val="single"/>
        </w:rPr>
        <w:tab/>
      </w:r>
      <w:r w:rsidRPr="00B90B10">
        <w:t>{</w:t>
      </w:r>
      <w:r w:rsidRPr="00B90B10">
        <w:rPr>
          <w:noProof/>
          <w:u w:val="single"/>
        </w:rPr>
        <w:t>{ agent</w:t>
      </w:r>
      <w:r w:rsidR="00B679E4">
        <w:rPr>
          <w:noProof/>
          <w:u w:val="single"/>
        </w:rPr>
        <w:t>s</w:t>
      </w:r>
      <w:r w:rsidR="00C03C03">
        <w:rPr>
          <w:noProof/>
          <w:u w:val="single"/>
        </w:rPr>
        <w:t>[</w:t>
      </w:r>
      <w:r>
        <w:rPr>
          <w:noProof/>
          <w:u w:val="single"/>
        </w:rPr>
        <w:t>3</w:t>
      </w:r>
      <w:r w:rsidR="00C03C03">
        <w:rPr>
          <w:noProof/>
          <w:u w:val="single"/>
        </w:rPr>
        <w:t>]</w:t>
      </w:r>
      <w:r w:rsidRPr="00B90B10">
        <w:rPr>
          <w:noProof/>
          <w:u w:val="single"/>
        </w:rPr>
        <w:t>.relation</w:t>
      </w:r>
      <w:r w:rsidR="00582C34">
        <w:rPr>
          <w:noProof/>
          <w:u w:val="single"/>
        </w:rPr>
        <w:t>s</w:t>
      </w:r>
      <w:r w:rsidRPr="00B90B10">
        <w:rPr>
          <w:noProof/>
          <w:u w:val="single"/>
        </w:rPr>
        <w:t>hip }}</w:t>
      </w:r>
      <w:r w:rsidRPr="00B90B10">
        <w:rPr>
          <w:noProof/>
          <w:u w:val="single"/>
        </w:rPr>
        <w:tab/>
      </w:r>
      <w:r w:rsidRPr="00B90B10">
        <w:rPr>
          <w:noProof/>
          <w:u w:val="single"/>
        </w:rPr>
        <w:tab/>
      </w:r>
    </w:p>
    <w:p w14:paraId="01AA6FC4" w14:textId="54CE82F2" w:rsidR="00F80AE1" w:rsidRPr="00B90B10" w:rsidRDefault="00F80AE1" w:rsidP="00F80AE1">
      <w:pPr>
        <w:tabs>
          <w:tab w:val="left" w:pos="1080"/>
        </w:tabs>
        <w:rPr>
          <w:u w:val="single"/>
        </w:rPr>
      </w:pPr>
      <w:r w:rsidRPr="00B90B10">
        <w:t xml:space="preserve">Telephone number of my </w:t>
      </w:r>
      <w:r>
        <w:t xml:space="preserve">third alternative </w:t>
      </w:r>
      <w:r w:rsidRPr="00B90B10">
        <w:t xml:space="preserve">health care </w:t>
      </w:r>
      <w:r>
        <w:t>agent</w:t>
      </w:r>
      <w:r w:rsidRPr="00B90B10">
        <w:t>:</w:t>
      </w:r>
      <w:r w:rsidRPr="00B90B10">
        <w:rPr>
          <w:noProof/>
          <w:u w:val="single"/>
        </w:rPr>
        <w:tab/>
        <w:t xml:space="preserve">{{ </w:t>
      </w:r>
      <w:r>
        <w:rPr>
          <w:noProof/>
          <w:u w:val="single"/>
        </w:rPr>
        <w:t>agent</w:t>
      </w:r>
      <w:r w:rsidR="00B679E4">
        <w:rPr>
          <w:noProof/>
          <w:u w:val="single"/>
        </w:rPr>
        <w:t>s</w:t>
      </w:r>
      <w:r w:rsidR="00C03C03">
        <w:rPr>
          <w:noProof/>
          <w:u w:val="single"/>
        </w:rPr>
        <w:t>[</w:t>
      </w:r>
      <w:r>
        <w:rPr>
          <w:noProof/>
          <w:u w:val="single"/>
        </w:rPr>
        <w:t>3</w:t>
      </w:r>
      <w:r w:rsidR="00C03C03">
        <w:rPr>
          <w:noProof/>
          <w:u w:val="single"/>
        </w:rPr>
        <w:t>]</w:t>
      </w:r>
      <w:r>
        <w:rPr>
          <w:noProof/>
          <w:u w:val="single"/>
        </w:rPr>
        <w:t>.phone_number</w:t>
      </w:r>
      <w:r w:rsidRPr="00B90B10">
        <w:rPr>
          <w:noProof/>
          <w:u w:val="single"/>
        </w:rPr>
        <w:t xml:space="preserve"> }}</w:t>
      </w:r>
      <w:r>
        <w:rPr>
          <w:noProof/>
          <w:u w:val="single"/>
        </w:rPr>
        <w:t xml:space="preserve">     </w:t>
      </w:r>
      <w:r w:rsidRPr="00B90B10">
        <w:rPr>
          <w:noProof/>
          <w:u w:val="single"/>
        </w:rPr>
        <w:tab/>
      </w:r>
      <w:r>
        <w:rPr>
          <w:noProof/>
          <w:u w:val="single"/>
        </w:rPr>
        <w:t xml:space="preserve">   </w:t>
      </w:r>
    </w:p>
    <w:p w14:paraId="028E5AE5" w14:textId="687AC304" w:rsidR="00F80AE1" w:rsidRPr="00B90B10" w:rsidRDefault="00F80AE1" w:rsidP="00E54D2D">
      <w:pPr>
        <w:tabs>
          <w:tab w:val="left" w:pos="1080"/>
        </w:tabs>
        <w:rPr>
          <w:u w:val="single"/>
        </w:rPr>
      </w:pPr>
      <w:r w:rsidRPr="00B90B10">
        <w:t>Address of my</w:t>
      </w:r>
      <w:r>
        <w:t xml:space="preserve"> third alternative</w:t>
      </w:r>
      <w:r w:rsidRPr="00B90B10">
        <w:t xml:space="preserve"> health care </w:t>
      </w:r>
      <w:r>
        <w:t>agent</w:t>
      </w:r>
      <w:r w:rsidRPr="00B90B10">
        <w:t xml:space="preserve">:  </w:t>
      </w:r>
      <w:r>
        <w:rPr>
          <w:u w:val="single"/>
        </w:rPr>
        <w:tab/>
      </w:r>
      <w:r>
        <w:rPr>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2E41F1">
        <w:rPr>
          <w:u w:val="single"/>
        </w:rPr>
        <w:t xml:space="preserve">{{ </w:t>
      </w:r>
      <w:r>
        <w:rPr>
          <w:u w:val="single"/>
        </w:rPr>
        <w:t>agent</w:t>
      </w:r>
      <w:r w:rsidR="00B679E4">
        <w:rPr>
          <w:u w:val="single"/>
        </w:rPr>
        <w:t>s</w:t>
      </w:r>
      <w:r w:rsidR="00C03C03">
        <w:rPr>
          <w:u w:val="single"/>
        </w:rPr>
        <w:t>[</w:t>
      </w:r>
      <w:r>
        <w:rPr>
          <w:u w:val="single"/>
        </w:rPr>
        <w:t>3</w:t>
      </w:r>
      <w:r w:rsidR="00C03C03">
        <w:rPr>
          <w:u w:val="single"/>
        </w:rPr>
        <w:t>]</w:t>
      </w:r>
      <w:r w:rsidRPr="002E41F1">
        <w:rPr>
          <w:u w:val="single"/>
        </w:rPr>
        <w:t>.</w:t>
      </w:r>
      <w:proofErr w:type="spellStart"/>
      <w:r w:rsidRPr="002E41F1">
        <w:rPr>
          <w:u w:val="single"/>
        </w:rPr>
        <w:t>address.on_one_line</w:t>
      </w:r>
      <w:proofErr w:type="spellEnd"/>
      <w:r w:rsidRPr="002E41F1">
        <w:rPr>
          <w:u w:val="single"/>
        </w:rPr>
        <w:t>(</w:t>
      </w:r>
      <w:r>
        <w:rPr>
          <w:u w:val="single"/>
        </w:rPr>
        <w:t xml:space="preserve">) </w:t>
      </w:r>
      <w:r w:rsidRPr="002E41F1">
        <w:rPr>
          <w:u w:val="single"/>
        </w:rPr>
        <w:t>}}</w:t>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00E54D2D">
        <w:rPr>
          <w:noProof/>
          <w:u w:val="single"/>
        </w:rPr>
        <w:tab/>
      </w:r>
    </w:p>
    <w:p w14:paraId="35C31954" w14:textId="77777777" w:rsidR="00F80AE1" w:rsidRDefault="00F80AE1" w:rsidP="00B80D05">
      <w:pPr>
        <w:tabs>
          <w:tab w:val="left" w:pos="1080"/>
        </w:tabs>
        <w:jc w:val="both"/>
      </w:pPr>
    </w:p>
    <w:p w14:paraId="72E69733" w14:textId="489870A8" w:rsidR="00F80AE1" w:rsidRPr="00B90B10" w:rsidRDefault="00F80AE1" w:rsidP="00F80AE1">
      <w:pPr>
        <w:tabs>
          <w:tab w:val="left" w:pos="1080"/>
        </w:tabs>
        <w:rPr>
          <w:u w:val="single"/>
        </w:rPr>
      </w:pPr>
      <w:r w:rsidRPr="00B90B10">
        <w:t xml:space="preserve">Relationship of my </w:t>
      </w:r>
      <w:r>
        <w:t xml:space="preserve">fourth alternative </w:t>
      </w:r>
      <w:r w:rsidRPr="00B90B10">
        <w:t>health care agent to me:</w:t>
      </w:r>
      <w:r w:rsidRPr="00B90B10">
        <w:rPr>
          <w:noProof/>
          <w:u w:val="single"/>
        </w:rPr>
        <w:tab/>
      </w:r>
      <w:r w:rsidRPr="00B90B10">
        <w:t>{</w:t>
      </w:r>
      <w:r w:rsidRPr="00B90B10">
        <w:rPr>
          <w:noProof/>
          <w:u w:val="single"/>
        </w:rPr>
        <w:t>{ agent</w:t>
      </w:r>
      <w:r w:rsidR="00B679E4">
        <w:rPr>
          <w:noProof/>
          <w:u w:val="single"/>
        </w:rPr>
        <w:t>s</w:t>
      </w:r>
      <w:r w:rsidR="00C03C03">
        <w:rPr>
          <w:noProof/>
          <w:u w:val="single"/>
        </w:rPr>
        <w:t>[</w:t>
      </w:r>
      <w:r>
        <w:rPr>
          <w:noProof/>
          <w:u w:val="single"/>
        </w:rPr>
        <w:t>4</w:t>
      </w:r>
      <w:r w:rsidR="00C03C03">
        <w:rPr>
          <w:noProof/>
          <w:u w:val="single"/>
        </w:rPr>
        <w:t>]</w:t>
      </w:r>
      <w:r w:rsidRPr="00B90B10">
        <w:rPr>
          <w:noProof/>
          <w:u w:val="single"/>
        </w:rPr>
        <w:t>.relation</w:t>
      </w:r>
      <w:r w:rsidR="00582C34">
        <w:rPr>
          <w:noProof/>
          <w:u w:val="single"/>
        </w:rPr>
        <w:t>s</w:t>
      </w:r>
      <w:r w:rsidRPr="00B90B10">
        <w:rPr>
          <w:noProof/>
          <w:u w:val="single"/>
        </w:rPr>
        <w:t>hip }}</w:t>
      </w:r>
      <w:r w:rsidRPr="00B90B10">
        <w:rPr>
          <w:noProof/>
          <w:u w:val="single"/>
        </w:rPr>
        <w:tab/>
      </w:r>
      <w:r w:rsidRPr="00B90B10">
        <w:rPr>
          <w:noProof/>
          <w:u w:val="single"/>
        </w:rPr>
        <w:tab/>
      </w:r>
    </w:p>
    <w:p w14:paraId="134366B5" w14:textId="1B26AEB5" w:rsidR="00F80AE1" w:rsidRPr="00B90B10" w:rsidRDefault="00F80AE1" w:rsidP="00F80AE1">
      <w:pPr>
        <w:tabs>
          <w:tab w:val="left" w:pos="1080"/>
        </w:tabs>
        <w:rPr>
          <w:u w:val="single"/>
        </w:rPr>
      </w:pPr>
      <w:r w:rsidRPr="00B90B10">
        <w:t xml:space="preserve">Telephone number of my </w:t>
      </w:r>
      <w:r>
        <w:t xml:space="preserve">fourth alternative </w:t>
      </w:r>
      <w:r w:rsidRPr="00B90B10">
        <w:t xml:space="preserve">health care </w:t>
      </w:r>
      <w:r>
        <w:t>agent</w:t>
      </w:r>
      <w:r w:rsidRPr="00B90B10">
        <w:t>:</w:t>
      </w:r>
      <w:r w:rsidRPr="00B90B10">
        <w:rPr>
          <w:noProof/>
          <w:u w:val="single"/>
        </w:rPr>
        <w:tab/>
        <w:t xml:space="preserve">{{ </w:t>
      </w:r>
      <w:r>
        <w:rPr>
          <w:noProof/>
          <w:u w:val="single"/>
        </w:rPr>
        <w:t>agent</w:t>
      </w:r>
      <w:r w:rsidR="00B679E4">
        <w:rPr>
          <w:noProof/>
          <w:u w:val="single"/>
        </w:rPr>
        <w:t>s</w:t>
      </w:r>
      <w:r w:rsidR="00C03C03">
        <w:rPr>
          <w:noProof/>
          <w:u w:val="single"/>
        </w:rPr>
        <w:t>[</w:t>
      </w:r>
      <w:r>
        <w:rPr>
          <w:noProof/>
          <w:u w:val="single"/>
        </w:rPr>
        <w:t>4</w:t>
      </w:r>
      <w:r w:rsidR="00C03C03">
        <w:rPr>
          <w:noProof/>
          <w:u w:val="single"/>
        </w:rPr>
        <w:t>]</w:t>
      </w:r>
      <w:r>
        <w:rPr>
          <w:noProof/>
          <w:u w:val="single"/>
        </w:rPr>
        <w:t>.phone_number</w:t>
      </w:r>
      <w:r w:rsidRPr="00B90B10">
        <w:rPr>
          <w:noProof/>
          <w:u w:val="single"/>
        </w:rPr>
        <w:t xml:space="preserve"> }}</w:t>
      </w:r>
      <w:r>
        <w:rPr>
          <w:noProof/>
          <w:u w:val="single"/>
        </w:rPr>
        <w:t xml:space="preserve">     </w:t>
      </w:r>
      <w:r w:rsidRPr="00B90B10">
        <w:rPr>
          <w:noProof/>
          <w:u w:val="single"/>
        </w:rPr>
        <w:tab/>
      </w:r>
      <w:r>
        <w:rPr>
          <w:noProof/>
          <w:u w:val="single"/>
        </w:rPr>
        <w:t xml:space="preserve">   </w:t>
      </w:r>
    </w:p>
    <w:p w14:paraId="1BC7E5E1" w14:textId="360908C8" w:rsidR="00F80AE1" w:rsidRPr="00B90B10" w:rsidRDefault="00F80AE1" w:rsidP="00F80AE1">
      <w:pPr>
        <w:tabs>
          <w:tab w:val="left" w:pos="1080"/>
        </w:tabs>
        <w:rPr>
          <w:u w:val="single"/>
        </w:rPr>
      </w:pPr>
      <w:r w:rsidRPr="00B90B10">
        <w:t>Address of my</w:t>
      </w:r>
      <w:r>
        <w:t xml:space="preserve"> fourth alternative</w:t>
      </w:r>
      <w:r w:rsidRPr="00B90B10">
        <w:t xml:space="preserve"> health care </w:t>
      </w:r>
      <w:r>
        <w:t>agent</w:t>
      </w:r>
      <w:r w:rsidRPr="00B90B10">
        <w:t xml:space="preserve">:  </w:t>
      </w:r>
      <w:r>
        <w:rPr>
          <w:u w:val="single"/>
        </w:rPr>
        <w:tab/>
      </w:r>
      <w:r>
        <w:rPr>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2E41F1">
        <w:rPr>
          <w:u w:val="single"/>
        </w:rPr>
        <w:t xml:space="preserve">{{ </w:t>
      </w:r>
      <w:r>
        <w:rPr>
          <w:u w:val="single"/>
        </w:rPr>
        <w:t>agent</w:t>
      </w:r>
      <w:r w:rsidR="00B679E4">
        <w:rPr>
          <w:u w:val="single"/>
        </w:rPr>
        <w:t>s</w:t>
      </w:r>
      <w:r w:rsidR="00C03C03">
        <w:rPr>
          <w:u w:val="single"/>
        </w:rPr>
        <w:t>[</w:t>
      </w:r>
      <w:r>
        <w:rPr>
          <w:u w:val="single"/>
        </w:rPr>
        <w:t>4</w:t>
      </w:r>
      <w:r w:rsidR="00C03C03">
        <w:rPr>
          <w:u w:val="single"/>
        </w:rPr>
        <w:t>]</w:t>
      </w:r>
      <w:r w:rsidRPr="002E41F1">
        <w:rPr>
          <w:u w:val="single"/>
        </w:rPr>
        <w:t>.</w:t>
      </w:r>
      <w:proofErr w:type="spellStart"/>
      <w:r w:rsidRPr="002E41F1">
        <w:rPr>
          <w:u w:val="single"/>
        </w:rPr>
        <w:t>address.on_one_line</w:t>
      </w:r>
      <w:proofErr w:type="spellEnd"/>
      <w:r w:rsidRPr="002E41F1">
        <w:rPr>
          <w:u w:val="single"/>
        </w:rPr>
        <w:t>(</w:t>
      </w:r>
      <w:r>
        <w:rPr>
          <w:u w:val="single"/>
        </w:rPr>
        <w:t xml:space="preserve">) </w:t>
      </w:r>
      <w:r w:rsidRPr="002E41F1">
        <w:rPr>
          <w:u w:val="single"/>
        </w:rPr>
        <w:t>}}</w:t>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Pr="00B90B10">
        <w:rPr>
          <w:noProof/>
          <w:u w:val="single"/>
        </w:rPr>
        <w:tab/>
      </w:r>
      <w:r w:rsidR="00E54D2D">
        <w:rPr>
          <w:noProof/>
          <w:u w:val="single"/>
        </w:rPr>
        <w:tab/>
      </w:r>
    </w:p>
    <w:p w14:paraId="2B85B3DC" w14:textId="71276425" w:rsidR="00FF40EC" w:rsidRPr="00617508" w:rsidRDefault="00733499" w:rsidP="00733499">
      <w:pPr>
        <w:tabs>
          <w:tab w:val="left" w:pos="1080"/>
        </w:tabs>
        <w:jc w:val="center"/>
        <w:rPr>
          <w:rFonts w:ascii="CG Omega" w:hAnsi="CG Omega" w:cs="Microsoft Sans Serif"/>
          <w:b/>
          <w:sz w:val="26"/>
          <w:szCs w:val="26"/>
        </w:rPr>
      </w:pPr>
      <w:r>
        <w:rPr>
          <w:u w:val="single"/>
        </w:rPr>
        <w:br w:type="page"/>
      </w:r>
      <w:r w:rsidR="00FF40EC" w:rsidRPr="00617508">
        <w:rPr>
          <w:rFonts w:ascii="CG Omega" w:hAnsi="CG Omega" w:cs="Microsoft Sans Serif"/>
          <w:b/>
          <w:sz w:val="26"/>
          <w:szCs w:val="26"/>
        </w:rPr>
        <w:lastRenderedPageBreak/>
        <w:t>THIS IS WHAT I WANT MY HEALTH CARE</w:t>
      </w:r>
      <w:r w:rsidR="002E41F1">
        <w:rPr>
          <w:rFonts w:ascii="CG Omega" w:hAnsi="CG Omega" w:cs="Microsoft Sans Serif"/>
          <w:b/>
          <w:sz w:val="26"/>
          <w:szCs w:val="26"/>
        </w:rPr>
        <w:t xml:space="preserve"> AGENT</w:t>
      </w:r>
    </w:p>
    <w:p w14:paraId="4351C26F" w14:textId="77777777" w:rsidR="00FF40EC" w:rsidRPr="00617508" w:rsidRDefault="00FF40EC" w:rsidP="00FF40EC">
      <w:pPr>
        <w:tabs>
          <w:tab w:val="left" w:pos="1080"/>
        </w:tabs>
        <w:jc w:val="center"/>
        <w:rPr>
          <w:rFonts w:ascii="CG Omega" w:hAnsi="CG Omega" w:cs="Microsoft Sans Serif"/>
          <w:b/>
          <w:sz w:val="26"/>
          <w:szCs w:val="26"/>
        </w:rPr>
      </w:pPr>
      <w:r w:rsidRPr="00617508">
        <w:rPr>
          <w:rFonts w:ascii="CG Omega" w:hAnsi="CG Omega" w:cs="Microsoft Sans Serif"/>
          <w:b/>
          <w:sz w:val="26"/>
          <w:szCs w:val="26"/>
        </w:rPr>
        <w:t>TO BE ABLE TO DO IF I AM UNABLE TO DECIDE OR SPEAK FOR MYSELF</w:t>
      </w:r>
    </w:p>
    <w:p w14:paraId="329CE90D" w14:textId="77777777" w:rsidR="00FF40EC" w:rsidRDefault="00FF40EC" w:rsidP="00FF40EC">
      <w:pPr>
        <w:tabs>
          <w:tab w:val="left" w:pos="1080"/>
        </w:tabs>
        <w:jc w:val="center"/>
        <w:rPr>
          <w:b/>
        </w:rPr>
      </w:pPr>
      <w:r>
        <w:rPr>
          <w:rFonts w:ascii="MV Boli" w:hAnsi="MV Boli" w:cs="MV Boli"/>
          <w:b/>
        </w:rPr>
        <w:t>(</w:t>
      </w:r>
      <w:r>
        <w:rPr>
          <w:b/>
        </w:rPr>
        <w:t>I know I can change these choices)</w:t>
      </w:r>
    </w:p>
    <w:p w14:paraId="48A57190" w14:textId="77777777" w:rsidR="00FF40EC" w:rsidRPr="00FF40EC" w:rsidRDefault="00FF40EC" w:rsidP="00FF40EC">
      <w:pPr>
        <w:tabs>
          <w:tab w:val="left" w:pos="1080"/>
        </w:tabs>
      </w:pPr>
    </w:p>
    <w:p w14:paraId="0E0272FD" w14:textId="77777777" w:rsidR="00FF40EC" w:rsidRPr="00FF40EC" w:rsidRDefault="00FF40EC" w:rsidP="00FF40EC">
      <w:pPr>
        <w:tabs>
          <w:tab w:val="left" w:pos="1080"/>
        </w:tabs>
      </w:pPr>
    </w:p>
    <w:p w14:paraId="0F0206F1" w14:textId="7B70941C" w:rsidR="00FF40EC" w:rsidRDefault="00FF40EC" w:rsidP="00FF40EC">
      <w:pPr>
        <w:tabs>
          <w:tab w:val="left" w:pos="1080"/>
        </w:tabs>
      </w:pPr>
      <w:r>
        <w:t>My health care</w:t>
      </w:r>
      <w:r w:rsidR="00A02CDE">
        <w:t xml:space="preserve"> agent</w:t>
      </w:r>
      <w:r w:rsidR="00713EA8">
        <w:t xml:space="preserve"> is</w:t>
      </w:r>
      <w:r>
        <w:t xml:space="preserve"> automatically given the powers listed below in (A) through (D).  My health care </w:t>
      </w:r>
      <w:r w:rsidR="00A02CDE">
        <w:t>agent</w:t>
      </w:r>
      <w:r>
        <w:t xml:space="preserve"> must follow my health care instructions in this document or any other instructions I have given to my </w:t>
      </w:r>
      <w:r w:rsidR="00A02CDE">
        <w:t>agent.</w:t>
      </w:r>
      <w:r>
        <w:t xml:space="preserve">  If I have not given health care instructions, then my</w:t>
      </w:r>
      <w:r w:rsidR="00A02CDE">
        <w:t xml:space="preserve"> agent</w:t>
      </w:r>
      <w:r>
        <w:t xml:space="preserve"> must act in my best interest.</w:t>
      </w:r>
    </w:p>
    <w:p w14:paraId="5BD0F369" w14:textId="77777777" w:rsidR="00FF40EC" w:rsidRDefault="00FF40EC" w:rsidP="00FF40EC">
      <w:pPr>
        <w:tabs>
          <w:tab w:val="left" w:pos="1080"/>
        </w:tabs>
      </w:pPr>
    </w:p>
    <w:p w14:paraId="7A16F542" w14:textId="49EE9ACD" w:rsidR="00FF40EC" w:rsidRDefault="00FF40EC" w:rsidP="00FF40EC">
      <w:pPr>
        <w:tabs>
          <w:tab w:val="left" w:pos="1080"/>
        </w:tabs>
      </w:pPr>
      <w:r>
        <w:t xml:space="preserve">Whenever I am unable to decide or speak for myself, my health care </w:t>
      </w:r>
      <w:r w:rsidR="00A02CDE">
        <w:t>agent has</w:t>
      </w:r>
      <w:r>
        <w:t xml:space="preserve"> the power to:</w:t>
      </w:r>
    </w:p>
    <w:p w14:paraId="5DCBD751" w14:textId="77777777" w:rsidR="00FF40EC" w:rsidRDefault="00FF40EC" w:rsidP="00FF40EC">
      <w:pPr>
        <w:tabs>
          <w:tab w:val="left" w:pos="1080"/>
        </w:tabs>
      </w:pPr>
    </w:p>
    <w:p w14:paraId="70101F75" w14:textId="77777777" w:rsidR="00FF40EC" w:rsidRDefault="00FF40EC" w:rsidP="00FF40EC">
      <w:pPr>
        <w:tabs>
          <w:tab w:val="left" w:pos="1080"/>
        </w:tabs>
        <w:ind w:left="720" w:hanging="720"/>
      </w:pPr>
      <w:r>
        <w:t>(A)</w:t>
      </w:r>
      <w:r>
        <w:tab/>
        <w:t>Make any health care decision for me.  This includes the power to give, refuse, or withdraw consent to any care, treatment, service, or procedures.  This includes deciding whether to stop or not start health care that is keeping me or might keep me alive, and deciding about intrusive mental health treatment.</w:t>
      </w:r>
    </w:p>
    <w:p w14:paraId="3593ADF6" w14:textId="77777777" w:rsidR="00FF40EC" w:rsidRDefault="00FF40EC" w:rsidP="00FF40EC">
      <w:pPr>
        <w:tabs>
          <w:tab w:val="left" w:pos="1080"/>
        </w:tabs>
        <w:ind w:left="720" w:hanging="720"/>
      </w:pPr>
    </w:p>
    <w:p w14:paraId="7D8583EA" w14:textId="77777777" w:rsidR="00FF40EC" w:rsidRDefault="00FF40EC" w:rsidP="00FF40EC">
      <w:pPr>
        <w:tabs>
          <w:tab w:val="left" w:pos="1080"/>
        </w:tabs>
        <w:ind w:left="720" w:hanging="720"/>
      </w:pPr>
      <w:r>
        <w:t>(B)</w:t>
      </w:r>
      <w:r>
        <w:tab/>
        <w:t>Choose my health care providers.</w:t>
      </w:r>
    </w:p>
    <w:p w14:paraId="0622A824" w14:textId="77777777" w:rsidR="00FF40EC" w:rsidRDefault="00FF40EC" w:rsidP="00FF40EC">
      <w:pPr>
        <w:tabs>
          <w:tab w:val="left" w:pos="1080"/>
        </w:tabs>
        <w:ind w:left="720" w:hanging="720"/>
      </w:pPr>
    </w:p>
    <w:p w14:paraId="7A991191" w14:textId="77777777" w:rsidR="00FF40EC" w:rsidRDefault="00FF40EC" w:rsidP="00FF40EC">
      <w:pPr>
        <w:tabs>
          <w:tab w:val="left" w:pos="1080"/>
        </w:tabs>
        <w:ind w:left="720" w:hanging="720"/>
      </w:pPr>
      <w:r>
        <w:t>(C)</w:t>
      </w:r>
      <w:r>
        <w:tab/>
        <w:t>Choose where I live and receive care and support when those choices relate to my health care needs.</w:t>
      </w:r>
    </w:p>
    <w:p w14:paraId="5D43D31F" w14:textId="77777777" w:rsidR="00FF40EC" w:rsidRDefault="00FF40EC" w:rsidP="00FF40EC">
      <w:pPr>
        <w:tabs>
          <w:tab w:val="left" w:pos="1080"/>
        </w:tabs>
        <w:ind w:left="720" w:hanging="720"/>
      </w:pPr>
    </w:p>
    <w:p w14:paraId="0E073863" w14:textId="77777777" w:rsidR="00FF40EC" w:rsidRPr="00A02CDE" w:rsidRDefault="00FF40EC" w:rsidP="00FF40EC">
      <w:pPr>
        <w:tabs>
          <w:tab w:val="left" w:pos="1080"/>
        </w:tabs>
        <w:ind w:left="720" w:hanging="720"/>
      </w:pPr>
      <w:r>
        <w:t>(D)</w:t>
      </w:r>
      <w:r>
        <w:tab/>
        <w:t xml:space="preserve">Review my medical records and have the same rights that I would have to give my medical </w:t>
      </w:r>
      <w:r w:rsidRPr="00A02CDE">
        <w:t>records to other people.</w:t>
      </w:r>
    </w:p>
    <w:p w14:paraId="460AE590" w14:textId="77777777" w:rsidR="00FF40EC" w:rsidRPr="00A02CDE" w:rsidRDefault="00FF40EC" w:rsidP="00FF40EC">
      <w:pPr>
        <w:tabs>
          <w:tab w:val="left" w:pos="1080"/>
        </w:tabs>
        <w:ind w:left="720" w:hanging="720"/>
      </w:pPr>
    </w:p>
    <w:p w14:paraId="2B15969C" w14:textId="576FC5DB" w:rsidR="00A52030" w:rsidRPr="00A02CDE" w:rsidRDefault="00FF40EC" w:rsidP="00A71B99">
      <w:pPr>
        <w:autoSpaceDE w:val="0"/>
        <w:autoSpaceDN w:val="0"/>
        <w:adjustRightInd w:val="0"/>
      </w:pPr>
      <w:r w:rsidRPr="00A02CDE">
        <w:t xml:space="preserve">If I DO NOT want my health care </w:t>
      </w:r>
      <w:r w:rsidR="00A02CDE" w:rsidRPr="00A02CDE">
        <w:t>agent</w:t>
      </w:r>
      <w:r w:rsidRPr="00A02CDE">
        <w:t xml:space="preserve"> to have a power listed above in (A) through (D) OR if I want to LIMIT any power in (A) through (D), I MUST say that here:  </w:t>
      </w:r>
      <w:r w:rsidR="00E54D2D" w:rsidRPr="00B90B10">
        <w:rPr>
          <w:noProof/>
          <w:u w:val="single"/>
        </w:rPr>
        <w:t xml:space="preserve">{{ </w:t>
      </w:r>
      <w:r w:rsidR="00E54D2D">
        <w:rPr>
          <w:noProof/>
          <w:u w:val="single"/>
        </w:rPr>
        <w:t>power_limitations</w:t>
      </w:r>
      <w:r w:rsidR="00E54D2D" w:rsidRPr="00B90B10">
        <w:rPr>
          <w:noProof/>
          <w:u w:val="single"/>
        </w:rPr>
        <w:t xml:space="preserve"> }}</w:t>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14F31" w:rsidRPr="00A02CDE">
        <w:rPr>
          <w:noProof/>
          <w:u w:val="single"/>
        </w:rPr>
        <w:tab/>
      </w:r>
      <w:r w:rsidR="00A02CDE">
        <w:rPr>
          <w:noProof/>
          <w:u w:val="single"/>
        </w:rPr>
        <w:tab/>
      </w:r>
      <w:r w:rsidR="00A02CDE">
        <w:rPr>
          <w:noProof/>
          <w:u w:val="single"/>
        </w:rPr>
        <w:tab/>
      </w:r>
      <w:r w:rsidR="00E54D2D">
        <w:rPr>
          <w:noProof/>
          <w:u w:val="single"/>
        </w:rPr>
        <w:tab/>
      </w:r>
    </w:p>
    <w:p w14:paraId="763FBB94" w14:textId="77777777" w:rsidR="00FF40EC" w:rsidRDefault="00FF40EC" w:rsidP="00FF40EC">
      <w:pPr>
        <w:tabs>
          <w:tab w:val="left" w:pos="1080"/>
        </w:tabs>
      </w:pPr>
    </w:p>
    <w:p w14:paraId="060C25F7" w14:textId="52F51811" w:rsidR="00FF40EC" w:rsidRDefault="00FF40EC" w:rsidP="00FF40EC">
      <w:pPr>
        <w:tabs>
          <w:tab w:val="left" w:pos="1080"/>
        </w:tabs>
      </w:pPr>
      <w:r>
        <w:t>My health care</w:t>
      </w:r>
      <w:r w:rsidR="00A02CDE">
        <w:t xml:space="preserve"> agent is</w:t>
      </w:r>
      <w:r>
        <w:t xml:space="preserve"> NOT automatically given the powers listed below in (1) and (2). If I WANT my </w:t>
      </w:r>
      <w:r w:rsidR="00B02B80">
        <w:t>agent</w:t>
      </w:r>
      <w:r>
        <w:t xml:space="preserve"> to have any of the powers in (1) and (2), I must INITIAL the line in front of the power; then my </w:t>
      </w:r>
      <w:r w:rsidR="00B02B80">
        <w:t>agent</w:t>
      </w:r>
      <w:r>
        <w:t xml:space="preserve"> WILL HAVE that power.</w:t>
      </w:r>
    </w:p>
    <w:p w14:paraId="1B191853" w14:textId="77777777" w:rsidR="00FF40EC" w:rsidRDefault="00FF40EC" w:rsidP="00FF40EC">
      <w:pPr>
        <w:tabs>
          <w:tab w:val="left" w:pos="1080"/>
        </w:tabs>
      </w:pPr>
    </w:p>
    <w:p w14:paraId="2CC6E658" w14:textId="78EC77A4" w:rsidR="00FF40EC" w:rsidRDefault="00B02B80" w:rsidP="005675E4">
      <w:pPr>
        <w:tabs>
          <w:tab w:val="left" w:pos="360"/>
          <w:tab w:val="left" w:pos="720"/>
          <w:tab w:val="left" w:pos="1440"/>
        </w:tabs>
        <w:ind w:left="1440" w:hanging="1440"/>
      </w:pPr>
      <w:r w:rsidRPr="00B02B80">
        <w:rPr>
          <w:u w:val="single"/>
        </w:rPr>
        <w:t xml:space="preserve">{{ </w:t>
      </w:r>
      <w:proofErr w:type="spellStart"/>
      <w:r>
        <w:rPr>
          <w:u w:val="single"/>
        </w:rPr>
        <w:t>initial</w:t>
      </w:r>
      <w:r w:rsidR="00C03C03">
        <w:rPr>
          <w:u w:val="single"/>
        </w:rPr>
        <w:t>_</w:t>
      </w:r>
      <w:r>
        <w:rPr>
          <w:u w:val="single"/>
        </w:rPr>
        <w:t>bodypart</w:t>
      </w:r>
      <w:proofErr w:type="spellEnd"/>
      <w:r w:rsidRPr="00B02B80">
        <w:rPr>
          <w:u w:val="single"/>
        </w:rPr>
        <w:t xml:space="preserve"> }}</w:t>
      </w:r>
      <w:r w:rsidRPr="00B02B80">
        <w:t xml:space="preserve"> </w:t>
      </w:r>
      <w:r w:rsidR="00FF40EC">
        <w:t>(1)</w:t>
      </w:r>
      <w:r w:rsidR="009E4D71">
        <w:t xml:space="preserve"> </w:t>
      </w:r>
      <w:r w:rsidR="00FF40EC">
        <w:t>To decide whether to donate any parts of my body, including organs, tissues, and eyes, when I die.</w:t>
      </w:r>
    </w:p>
    <w:p w14:paraId="657F8EAA" w14:textId="77777777" w:rsidR="00FF40EC" w:rsidRDefault="00FF40EC" w:rsidP="00FF40EC">
      <w:pPr>
        <w:tabs>
          <w:tab w:val="left" w:pos="360"/>
          <w:tab w:val="left" w:pos="720"/>
          <w:tab w:val="left" w:pos="1440"/>
        </w:tabs>
        <w:ind w:left="1440" w:hanging="1440"/>
      </w:pPr>
    </w:p>
    <w:p w14:paraId="699101A6" w14:textId="59CBA48A" w:rsidR="00FF40EC" w:rsidRDefault="00B02B80" w:rsidP="00FF40EC">
      <w:pPr>
        <w:tabs>
          <w:tab w:val="left" w:pos="360"/>
          <w:tab w:val="left" w:pos="720"/>
          <w:tab w:val="left" w:pos="1440"/>
        </w:tabs>
        <w:ind w:left="1440" w:hanging="1440"/>
      </w:pPr>
      <w:r w:rsidRPr="00B02B80">
        <w:rPr>
          <w:u w:val="single"/>
        </w:rPr>
        <w:t xml:space="preserve">{{ </w:t>
      </w:r>
      <w:proofErr w:type="spellStart"/>
      <w:r>
        <w:rPr>
          <w:u w:val="single"/>
        </w:rPr>
        <w:t>initial</w:t>
      </w:r>
      <w:r w:rsidR="00C03C03">
        <w:rPr>
          <w:u w:val="single"/>
        </w:rPr>
        <w:t>_</w:t>
      </w:r>
      <w:r>
        <w:rPr>
          <w:u w:val="single"/>
        </w:rPr>
        <w:t>burial</w:t>
      </w:r>
      <w:proofErr w:type="spellEnd"/>
      <w:r w:rsidRPr="00B02B80">
        <w:rPr>
          <w:u w:val="single"/>
        </w:rPr>
        <w:t xml:space="preserve"> }}</w:t>
      </w:r>
      <w:r w:rsidRPr="00B02B80">
        <w:t xml:space="preserve"> </w:t>
      </w:r>
      <w:r w:rsidR="00FF40EC">
        <w:t>(2)</w:t>
      </w:r>
      <w:r w:rsidR="00FF40EC">
        <w:tab/>
        <w:t>To decide what will happen with my body when I die (burial, cremation).</w:t>
      </w:r>
    </w:p>
    <w:p w14:paraId="7AF91ABD" w14:textId="77777777" w:rsidR="00FF40EC" w:rsidRDefault="00FF40EC" w:rsidP="00FF40EC">
      <w:pPr>
        <w:tabs>
          <w:tab w:val="left" w:pos="360"/>
          <w:tab w:val="left" w:pos="720"/>
          <w:tab w:val="left" w:pos="1440"/>
        </w:tabs>
        <w:ind w:left="1440" w:hanging="1440"/>
      </w:pPr>
    </w:p>
    <w:p w14:paraId="75D63871" w14:textId="77777777" w:rsidR="00B02B80" w:rsidRDefault="00FF40EC" w:rsidP="00A14F31">
      <w:pPr>
        <w:autoSpaceDE w:val="0"/>
        <w:autoSpaceDN w:val="0"/>
        <w:adjustRightInd w:val="0"/>
        <w:rPr>
          <w:u w:val="single"/>
        </w:rPr>
      </w:pPr>
      <w:r w:rsidRPr="00B02B80">
        <w:t>If I want to say anything more about my health car</w:t>
      </w:r>
      <w:r w:rsidR="00B02B80" w:rsidRPr="00B02B80">
        <w:t>e agent’s</w:t>
      </w:r>
      <w:r w:rsidRPr="00B02B80">
        <w:t xml:space="preserve"> powers or limits on the powers, I can say it here:</w:t>
      </w:r>
    </w:p>
    <w:p w14:paraId="4183B1E8" w14:textId="0F21EA90" w:rsidR="00A14F31" w:rsidRPr="00B02B80" w:rsidRDefault="0054704D" w:rsidP="00983B0D">
      <w:pPr>
        <w:tabs>
          <w:tab w:val="left" w:pos="1080"/>
        </w:tabs>
        <w:autoSpaceDE w:val="0"/>
        <w:autoSpaceDN w:val="0"/>
        <w:adjustRightInd w:val="0"/>
        <w:rPr>
          <w:rFonts w:ascii="MS Sans Serif" w:hAnsi="MS Sans Serif" w:cs="MS Sans Serif"/>
          <w:sz w:val="23"/>
          <w:szCs w:val="23"/>
        </w:rPr>
      </w:pPr>
      <w:r w:rsidRPr="00B02B80">
        <w:rPr>
          <w:u w:val="single"/>
        </w:rPr>
        <w:t xml:space="preserve">{{ </w:t>
      </w:r>
      <w:proofErr w:type="spellStart"/>
      <w:r w:rsidRPr="00B02B80">
        <w:rPr>
          <w:u w:val="single"/>
        </w:rPr>
        <w:t>power</w:t>
      </w:r>
      <w:r>
        <w:rPr>
          <w:u w:val="single"/>
        </w:rPr>
        <w:t>_</w:t>
      </w:r>
      <w:r w:rsidRPr="00B02B80">
        <w:rPr>
          <w:u w:val="single"/>
        </w:rPr>
        <w:t>comments</w:t>
      </w:r>
      <w:proofErr w:type="spellEnd"/>
      <w:r w:rsidRPr="00B02B80">
        <w:rPr>
          <w:u w:val="single"/>
        </w:rPr>
        <w:t xml:space="preserve"> }}</w:t>
      </w:r>
      <w:r w:rsidR="00A14F31" w:rsidRPr="00B02B80">
        <w:rPr>
          <w:noProof/>
          <w:u w:val="single"/>
        </w:rPr>
        <w:tab/>
      </w:r>
      <w:r w:rsidR="00A14F31" w:rsidRPr="00B02B80">
        <w:rPr>
          <w:noProof/>
          <w:u w:val="single"/>
        </w:rPr>
        <w:tab/>
      </w:r>
      <w:r w:rsidR="00A14F31" w:rsidRPr="00B02B80">
        <w:rPr>
          <w:noProof/>
          <w:u w:val="single"/>
        </w:rPr>
        <w:tab/>
      </w:r>
      <w:r w:rsidR="00A14F31" w:rsidRPr="00B02B80">
        <w:rPr>
          <w:noProof/>
          <w:u w:val="single"/>
        </w:rPr>
        <w:tab/>
      </w:r>
      <w:r w:rsidR="00A14F31" w:rsidRPr="00B02B80">
        <w:rPr>
          <w:noProof/>
          <w:u w:val="single"/>
        </w:rPr>
        <w:tab/>
      </w:r>
      <w:r w:rsidR="00A14F31" w:rsidRPr="00B02B80">
        <w:rPr>
          <w:noProof/>
          <w:u w:val="single"/>
        </w:rPr>
        <w:tab/>
      </w:r>
      <w:r w:rsidR="00A14F31" w:rsidRPr="00B02B80">
        <w:rPr>
          <w:noProof/>
          <w:u w:val="single"/>
        </w:rPr>
        <w:tab/>
      </w:r>
      <w:r w:rsidR="00A14F31" w:rsidRPr="00B02B80">
        <w:rPr>
          <w:noProof/>
          <w:u w:val="single"/>
        </w:rPr>
        <w:tab/>
      </w:r>
      <w:r w:rsidR="00A14F31" w:rsidRPr="00B02B80">
        <w:rPr>
          <w:noProof/>
          <w:u w:val="single"/>
        </w:rPr>
        <w:tab/>
      </w:r>
      <w:r w:rsidR="00A14F31" w:rsidRPr="00B02B80">
        <w:rPr>
          <w:noProof/>
          <w:u w:val="single"/>
        </w:rPr>
        <w:tab/>
      </w:r>
      <w:r w:rsidR="00A14F31" w:rsidRPr="00B02B80">
        <w:rPr>
          <w:noProof/>
          <w:u w:val="single"/>
        </w:rPr>
        <w:tab/>
      </w:r>
      <w:r w:rsidR="00A14F31" w:rsidRPr="00B02B80">
        <w:rPr>
          <w:noProof/>
          <w:u w:val="single"/>
        </w:rPr>
        <w:tab/>
      </w:r>
      <w:r w:rsidR="00A14F31" w:rsidRPr="00B02B80">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sidR="00A631FB">
        <w:rPr>
          <w:noProof/>
          <w:u w:val="single"/>
        </w:rPr>
        <w:tab/>
      </w:r>
      <w:r w:rsidR="00A631FB">
        <w:rPr>
          <w:noProof/>
          <w:u w:val="single"/>
        </w:rPr>
        <w:tab/>
      </w:r>
    </w:p>
    <w:p w14:paraId="744CE4D3" w14:textId="77777777" w:rsidR="00FF40EC" w:rsidRPr="00617508" w:rsidRDefault="00FF40EC" w:rsidP="00FF40EC">
      <w:pPr>
        <w:tabs>
          <w:tab w:val="left" w:pos="900"/>
        </w:tabs>
        <w:rPr>
          <w:rFonts w:ascii="CG Omega" w:hAnsi="CG Omega" w:cs="MV Boli"/>
          <w:b/>
          <w:sz w:val="26"/>
          <w:szCs w:val="26"/>
        </w:rPr>
      </w:pPr>
      <w:r>
        <w:br w:type="page"/>
      </w:r>
      <w:r w:rsidRPr="00617508">
        <w:rPr>
          <w:rFonts w:ascii="CG Omega" w:hAnsi="CG Omega" w:cs="MV Boli"/>
          <w:b/>
          <w:sz w:val="26"/>
          <w:szCs w:val="26"/>
        </w:rPr>
        <w:lastRenderedPageBreak/>
        <w:t>Part II:</w:t>
      </w:r>
      <w:r w:rsidRPr="00617508">
        <w:rPr>
          <w:rFonts w:ascii="CG Omega" w:hAnsi="CG Omega" w:cs="MV Boli"/>
          <w:b/>
          <w:sz w:val="26"/>
          <w:szCs w:val="26"/>
        </w:rPr>
        <w:tab/>
        <w:t>Health Care Instructions</w:t>
      </w:r>
    </w:p>
    <w:p w14:paraId="44F360CC" w14:textId="77777777" w:rsidR="00FF40EC" w:rsidRDefault="00FF40EC" w:rsidP="00FF40EC">
      <w:pPr>
        <w:tabs>
          <w:tab w:val="left" w:pos="900"/>
        </w:tabs>
        <w:rPr>
          <w:rFonts w:ascii="MV Boli" w:hAnsi="MV Boli" w:cs="MV Boli"/>
          <w:b/>
        </w:rPr>
      </w:pPr>
    </w:p>
    <w:p w14:paraId="47D54C8C" w14:textId="77777777" w:rsidR="00FF40EC" w:rsidRDefault="00FF40EC" w:rsidP="00FF40EC">
      <w:pPr>
        <w:tabs>
          <w:tab w:val="left" w:pos="900"/>
        </w:tabs>
        <w:ind w:left="900" w:hanging="900"/>
      </w:pPr>
      <w:r>
        <w:t>NOTE:</w:t>
      </w:r>
      <w:r>
        <w:tab/>
        <w:t xml:space="preserve">Complete this Part II if you wish to give health care instructions.  If you appointed an </w:t>
      </w:r>
      <w:r w:rsidR="00AF0EE8">
        <w:t>agent</w:t>
      </w:r>
      <w:r>
        <w:t xml:space="preserve"> in Part I, completing this Part II is optional but would be very helpful to your </w:t>
      </w:r>
      <w:r w:rsidR="00AF0EE8">
        <w:t>agent</w:t>
      </w:r>
      <w:r>
        <w:t xml:space="preserve">.  However, if you chose not to appoint an </w:t>
      </w:r>
      <w:r w:rsidR="00AF0EE8">
        <w:t>agent</w:t>
      </w:r>
      <w:r>
        <w:t xml:space="preserve"> in Part I, you MUST complete some or all of this Part II if you wish to make a valid health care directive.</w:t>
      </w:r>
    </w:p>
    <w:p w14:paraId="5CE679EA" w14:textId="77777777" w:rsidR="00FF40EC" w:rsidRDefault="00FF40EC" w:rsidP="00FF40EC">
      <w:pPr>
        <w:tabs>
          <w:tab w:val="left" w:pos="900"/>
        </w:tabs>
        <w:ind w:left="900" w:hanging="900"/>
      </w:pPr>
    </w:p>
    <w:p w14:paraId="10DFE4CC" w14:textId="77777777" w:rsidR="00FF40EC" w:rsidRDefault="00FF40EC" w:rsidP="00FF40EC">
      <w:r>
        <w:t>These are instructions for my health care when I am unable to decide or speak for myself.  These instructions must be followed (so long as they address my needs).  THESE ARE MY BELIEFS AND VALUES ABOUT MY HEALTH CARE (I know I can change these choices or leave any of them blank)</w:t>
      </w:r>
    </w:p>
    <w:p w14:paraId="785910F7" w14:textId="77777777" w:rsidR="00FF40EC" w:rsidRDefault="00FF40EC" w:rsidP="00FF40EC"/>
    <w:p w14:paraId="0BECD00A" w14:textId="77777777" w:rsidR="00FF40EC" w:rsidRDefault="00FF40EC" w:rsidP="00FF40EC">
      <w:r>
        <w:t>I want you to know these things about me to help you make decisions about my health care:</w:t>
      </w:r>
    </w:p>
    <w:p w14:paraId="16F5D04C" w14:textId="77777777" w:rsidR="00FF40EC" w:rsidRDefault="00FF40EC" w:rsidP="00FF40EC"/>
    <w:p w14:paraId="6F44C414" w14:textId="3C782C75" w:rsidR="00FF40EC" w:rsidRPr="00D67E7A" w:rsidRDefault="00FF40EC" w:rsidP="00983B0D">
      <w:pPr>
        <w:numPr>
          <w:ilvl w:val="0"/>
          <w:numId w:val="1"/>
        </w:numPr>
        <w:tabs>
          <w:tab w:val="clear" w:pos="720"/>
          <w:tab w:val="num" w:pos="360"/>
          <w:tab w:val="left" w:pos="1080"/>
        </w:tabs>
        <w:spacing w:line="480" w:lineRule="auto"/>
        <w:ind w:left="360"/>
        <w:rPr>
          <w:u w:val="single"/>
        </w:rPr>
      </w:pPr>
      <w:r>
        <w:t>My goals for my health care:</w:t>
      </w:r>
      <w:r w:rsidR="003D5567">
        <w:t xml:space="preserve">  </w:t>
      </w:r>
      <w:r w:rsidR="00C03C03" w:rsidRPr="00B02B80">
        <w:rPr>
          <w:u w:val="single"/>
        </w:rPr>
        <w:t xml:space="preserve">{{ </w:t>
      </w:r>
      <w:proofErr w:type="spellStart"/>
      <w:r w:rsidR="00C03C03">
        <w:rPr>
          <w:u w:val="single"/>
        </w:rPr>
        <w:t>health_care_goals</w:t>
      </w:r>
      <w:proofErr w:type="spellEnd"/>
      <w:r w:rsidR="00C03C03" w:rsidRPr="00B02B80">
        <w:rPr>
          <w:u w:val="single"/>
        </w:rPr>
        <w:t xml:space="preserve"> }}</w:t>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631FB">
        <w:rPr>
          <w:u w:val="single"/>
        </w:rPr>
        <w:tab/>
      </w:r>
    </w:p>
    <w:p w14:paraId="3C23369E" w14:textId="34359C1D" w:rsidR="00FF40EC" w:rsidRDefault="00FF40EC" w:rsidP="00983B0D">
      <w:pPr>
        <w:numPr>
          <w:ilvl w:val="0"/>
          <w:numId w:val="1"/>
        </w:numPr>
        <w:tabs>
          <w:tab w:val="clear" w:pos="720"/>
          <w:tab w:val="num" w:pos="360"/>
          <w:tab w:val="left" w:pos="1080"/>
        </w:tabs>
        <w:spacing w:line="480" w:lineRule="auto"/>
        <w:ind w:left="360"/>
      </w:pPr>
      <w:r>
        <w:t xml:space="preserve">My fears about my health care: </w:t>
      </w:r>
      <w:r w:rsidR="003D5567">
        <w:t xml:space="preserve"> </w:t>
      </w:r>
      <w:r w:rsidR="00C03C03" w:rsidRPr="00B02B80">
        <w:rPr>
          <w:u w:val="single"/>
        </w:rPr>
        <w:t xml:space="preserve">{{ </w:t>
      </w:r>
      <w:proofErr w:type="spellStart"/>
      <w:r w:rsidR="00C03C03">
        <w:rPr>
          <w:u w:val="single"/>
        </w:rPr>
        <w:t>health_care_fears</w:t>
      </w:r>
      <w:proofErr w:type="spellEnd"/>
      <w:r w:rsidR="00C03C03" w:rsidRPr="00B02B80">
        <w:rPr>
          <w:u w:val="single"/>
        </w:rPr>
        <w:t xml:space="preserve"> }}</w:t>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14F31">
        <w:rPr>
          <w:u w:val="single"/>
        </w:rPr>
        <w:tab/>
      </w:r>
      <w:r w:rsidR="00A631FB">
        <w:rPr>
          <w:u w:val="single"/>
        </w:rPr>
        <w:tab/>
      </w:r>
    </w:p>
    <w:p w14:paraId="2DF30EE9" w14:textId="0D2B8F54" w:rsidR="00615AC2" w:rsidRDefault="00D67E7A" w:rsidP="00983B0D">
      <w:pPr>
        <w:numPr>
          <w:ilvl w:val="0"/>
          <w:numId w:val="1"/>
        </w:numPr>
        <w:tabs>
          <w:tab w:val="clear" w:pos="720"/>
          <w:tab w:val="num" w:pos="360"/>
          <w:tab w:val="left" w:pos="1080"/>
        </w:tabs>
        <w:spacing w:line="480" w:lineRule="auto"/>
        <w:ind w:left="360"/>
        <w:rPr>
          <w:u w:val="single"/>
        </w:rPr>
      </w:pPr>
      <w:r>
        <w:t>My spiritual or religious beliefs and traditions:</w:t>
      </w:r>
      <w:r w:rsidR="003D5567">
        <w:t xml:space="preserve">  </w:t>
      </w:r>
      <w:r w:rsidR="00C03C03" w:rsidRPr="00B02B80">
        <w:rPr>
          <w:u w:val="single"/>
        </w:rPr>
        <w:t xml:space="preserve">{{ </w:t>
      </w:r>
      <w:proofErr w:type="spellStart"/>
      <w:r w:rsidR="00C03C03">
        <w:rPr>
          <w:u w:val="single"/>
        </w:rPr>
        <w:t>spiritual_religious_beliefs</w:t>
      </w:r>
      <w:proofErr w:type="spellEnd"/>
      <w:r w:rsidR="00C03C03" w:rsidRPr="00B02B80">
        <w:rPr>
          <w:u w:val="single"/>
        </w:rPr>
        <w:t xml:space="preserve"> }}</w:t>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p>
    <w:p w14:paraId="608FCD5F" w14:textId="2E64FD90" w:rsidR="00D67E7A" w:rsidRPr="00D67E7A" w:rsidRDefault="00D67E7A" w:rsidP="00983B0D">
      <w:pPr>
        <w:numPr>
          <w:ilvl w:val="0"/>
          <w:numId w:val="1"/>
        </w:numPr>
        <w:tabs>
          <w:tab w:val="left" w:pos="360"/>
          <w:tab w:val="left" w:pos="1080"/>
        </w:tabs>
        <w:spacing w:line="480" w:lineRule="auto"/>
        <w:ind w:left="360"/>
        <w:rPr>
          <w:u w:val="single"/>
        </w:rPr>
      </w:pPr>
      <w:r>
        <w:t>My beliefs about when life would be no longer worth living:</w:t>
      </w:r>
      <w:r w:rsidR="003D5567">
        <w:t xml:space="preserve">  </w:t>
      </w:r>
      <w:r w:rsidR="00C03C03" w:rsidRPr="00B02B80">
        <w:rPr>
          <w:u w:val="single"/>
        </w:rPr>
        <w:t xml:space="preserve">{{ </w:t>
      </w:r>
      <w:proofErr w:type="spellStart"/>
      <w:r w:rsidR="00C03C03">
        <w:rPr>
          <w:u w:val="single"/>
        </w:rPr>
        <w:t>life_worth_living</w:t>
      </w:r>
      <w:proofErr w:type="spellEnd"/>
      <w:r w:rsidR="00C03C03" w:rsidRPr="00B02B80">
        <w:rPr>
          <w:u w:val="single"/>
        </w:rPr>
        <w:t xml:space="preserve"> }}</w:t>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A631FB">
        <w:rPr>
          <w:u w:val="single"/>
        </w:rPr>
        <w:tab/>
      </w:r>
      <w:r w:rsidR="00A631FB">
        <w:rPr>
          <w:u w:val="single"/>
        </w:rPr>
        <w:tab/>
      </w:r>
      <w:r w:rsidR="00A631FB">
        <w:rPr>
          <w:u w:val="single"/>
        </w:rPr>
        <w:tab/>
      </w:r>
    </w:p>
    <w:p w14:paraId="07C68F5B" w14:textId="0ED29096" w:rsidR="00FF40EC" w:rsidRPr="00D67E7A" w:rsidRDefault="00D67E7A" w:rsidP="00983B0D">
      <w:pPr>
        <w:numPr>
          <w:ilvl w:val="0"/>
          <w:numId w:val="1"/>
        </w:numPr>
        <w:tabs>
          <w:tab w:val="clear" w:pos="720"/>
          <w:tab w:val="num" w:pos="360"/>
          <w:tab w:val="left" w:pos="1080"/>
        </w:tabs>
        <w:spacing w:line="480" w:lineRule="auto"/>
        <w:ind w:left="360"/>
        <w:rPr>
          <w:u w:val="single"/>
        </w:rPr>
      </w:pPr>
      <w:r>
        <w:t>My thoughts about how my medical condition might affect my family:</w:t>
      </w:r>
      <w:r w:rsidR="003D5567">
        <w:t xml:space="preserve">  </w:t>
      </w:r>
      <w:r w:rsidR="00C03C03" w:rsidRPr="00B02B80">
        <w:rPr>
          <w:u w:val="single"/>
        </w:rPr>
        <w:t xml:space="preserve">{{ </w:t>
      </w:r>
      <w:proofErr w:type="spellStart"/>
      <w:r w:rsidR="00C03C03">
        <w:rPr>
          <w:u w:val="single"/>
        </w:rPr>
        <w:t>effect_on_family</w:t>
      </w:r>
      <w:proofErr w:type="spellEnd"/>
      <w:r w:rsidR="00C03C03" w:rsidRPr="00B02B80">
        <w:rPr>
          <w:u w:val="single"/>
        </w:rPr>
        <w:t xml:space="preserve"> }}</w:t>
      </w:r>
      <w:r w:rsidR="00B4390F">
        <w:rPr>
          <w:u w:val="single"/>
        </w:rPr>
        <w:tab/>
      </w:r>
      <w:r w:rsidR="00B4390F">
        <w:rPr>
          <w:u w:val="single"/>
        </w:rPr>
        <w:tab/>
      </w:r>
      <w:r w:rsidR="00B4390F">
        <w:rPr>
          <w:u w:val="single"/>
        </w:rPr>
        <w:tab/>
      </w:r>
      <w:r w:rsidR="00B4390F">
        <w:rPr>
          <w:u w:val="single"/>
        </w:rPr>
        <w:tab/>
      </w:r>
      <w:r w:rsidR="00B4390F">
        <w:rPr>
          <w:u w:val="single"/>
        </w:rPr>
        <w:tab/>
      </w:r>
      <w:r w:rsidR="00B4390F">
        <w:rPr>
          <w:u w:val="single"/>
        </w:rPr>
        <w:tab/>
      </w:r>
      <w:r w:rsidR="00B4390F">
        <w:rPr>
          <w:u w:val="single"/>
        </w:rPr>
        <w:tab/>
      </w:r>
      <w:r w:rsidR="00B4390F">
        <w:rPr>
          <w:u w:val="single"/>
        </w:rPr>
        <w:tab/>
      </w:r>
      <w:r w:rsidR="00B4390F">
        <w:rPr>
          <w:u w:val="single"/>
        </w:rPr>
        <w:tab/>
      </w:r>
      <w:r w:rsidR="00B4390F">
        <w:rPr>
          <w:u w:val="single"/>
        </w:rPr>
        <w:tab/>
      </w:r>
      <w:r w:rsidR="00B4390F">
        <w:rPr>
          <w:u w:val="single"/>
        </w:rPr>
        <w:tab/>
      </w:r>
      <w:r w:rsidR="00B4390F">
        <w:rPr>
          <w:u w:val="single"/>
        </w:rPr>
        <w:tab/>
      </w:r>
      <w:r w:rsidR="00B4390F">
        <w:rPr>
          <w:u w:val="single"/>
        </w:rPr>
        <w:tab/>
      </w:r>
      <w:r w:rsidR="00B4390F">
        <w:rPr>
          <w:u w:val="single"/>
        </w:rPr>
        <w:tab/>
      </w:r>
      <w:r w:rsidR="00B4390F">
        <w:rPr>
          <w:u w:val="single"/>
        </w:rPr>
        <w:tab/>
      </w:r>
      <w:r w:rsidR="00B4390F">
        <w:rPr>
          <w:u w:val="single"/>
        </w:rPr>
        <w:tab/>
      </w:r>
      <w:r w:rsidR="00B4390F">
        <w:rPr>
          <w:u w:val="single"/>
        </w:rPr>
        <w:tab/>
      </w:r>
      <w:r w:rsidR="00B4390F">
        <w:rPr>
          <w:u w:val="single"/>
        </w:rPr>
        <w:tab/>
      </w:r>
      <w:r w:rsidR="00B4390F">
        <w:rPr>
          <w:u w:val="single"/>
        </w:rPr>
        <w:tab/>
      </w:r>
      <w:r w:rsidR="00B4390F">
        <w:rPr>
          <w:u w:val="single"/>
        </w:rPr>
        <w:tab/>
      </w:r>
      <w:r w:rsidR="00B4390F">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A631FB">
        <w:rPr>
          <w:u w:val="single"/>
        </w:rPr>
        <w:tab/>
      </w:r>
    </w:p>
    <w:p w14:paraId="3EB68C8A" w14:textId="47BE8163" w:rsidR="00D67E7A" w:rsidRPr="00235385" w:rsidRDefault="00D67E7A" w:rsidP="00983B0D">
      <w:pPr>
        <w:numPr>
          <w:ilvl w:val="0"/>
          <w:numId w:val="1"/>
        </w:numPr>
        <w:tabs>
          <w:tab w:val="clear" w:pos="720"/>
          <w:tab w:val="num" w:pos="360"/>
          <w:tab w:val="left" w:pos="1080"/>
        </w:tabs>
        <w:spacing w:line="480" w:lineRule="auto"/>
        <w:ind w:left="360"/>
        <w:rPr>
          <w:u w:val="single"/>
        </w:rPr>
      </w:pPr>
      <w:r>
        <w:t>(For a woman of childbearing age) My thoughts about how my health care should be handled in the event I am pregnant:</w:t>
      </w:r>
      <w:r w:rsidR="003D5567">
        <w:t xml:space="preserve"> </w:t>
      </w:r>
      <w:r>
        <w:t xml:space="preserve"> </w:t>
      </w:r>
      <w:r w:rsidR="003D5567">
        <w:rPr>
          <w:u w:val="single"/>
        </w:rPr>
        <w:tab/>
      </w:r>
      <w:r w:rsidR="00C03C03" w:rsidRPr="00B02B80">
        <w:rPr>
          <w:u w:val="single"/>
        </w:rPr>
        <w:t xml:space="preserve">{{ </w:t>
      </w:r>
      <w:proofErr w:type="spellStart"/>
      <w:r w:rsidR="00C03C03">
        <w:rPr>
          <w:u w:val="single"/>
        </w:rPr>
        <w:t>health_care_if_pregnant</w:t>
      </w:r>
      <w:proofErr w:type="spellEnd"/>
      <w:r w:rsidR="00C03C03" w:rsidRPr="00B02B80">
        <w:rPr>
          <w:u w:val="single"/>
        </w:rPr>
        <w:t xml:space="preserve"> }}</w:t>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983B0D">
        <w:rPr>
          <w:u w:val="single"/>
        </w:rPr>
        <w:tab/>
      </w:r>
    </w:p>
    <w:p w14:paraId="655C8D2C" w14:textId="63FF7973" w:rsidR="00D67E7A" w:rsidRPr="00173858" w:rsidRDefault="00173858" w:rsidP="00983B0D">
      <w:pPr>
        <w:numPr>
          <w:ilvl w:val="0"/>
          <w:numId w:val="1"/>
        </w:numPr>
        <w:tabs>
          <w:tab w:val="clear" w:pos="720"/>
          <w:tab w:val="num" w:pos="360"/>
          <w:tab w:val="left" w:pos="1080"/>
        </w:tabs>
        <w:spacing w:line="480" w:lineRule="auto"/>
        <w:ind w:left="360"/>
      </w:pPr>
      <w:r w:rsidRPr="00165FC3">
        <w:lastRenderedPageBreak/>
        <w:t xml:space="preserve">My personal statement to my loved ones and caretakers:  </w:t>
      </w:r>
      <w:r w:rsidR="00C03C03" w:rsidRPr="00165FC3">
        <w:rPr>
          <w:u w:val="single"/>
        </w:rPr>
        <w:t xml:space="preserve">{{ </w:t>
      </w:r>
      <w:proofErr w:type="spellStart"/>
      <w:r w:rsidR="00C03C03">
        <w:rPr>
          <w:u w:val="single"/>
        </w:rPr>
        <w:t>statement_to_loved_ones</w:t>
      </w:r>
      <w:proofErr w:type="spellEnd"/>
      <w:r w:rsidR="00C03C03" w:rsidRPr="00165FC3">
        <w:rPr>
          <w:u w:val="single"/>
        </w:rPr>
        <w:t xml:space="preserve"> }}</w:t>
      </w:r>
      <w:r w:rsidRPr="00165FC3">
        <w:rPr>
          <w:noProof/>
          <w:u w:val="single"/>
        </w:rPr>
        <w:tab/>
      </w:r>
      <w:r w:rsidRPr="00165FC3">
        <w:rPr>
          <w:noProof/>
          <w:u w:val="single"/>
        </w:rPr>
        <w:tab/>
      </w:r>
      <w:r w:rsidRPr="00165FC3">
        <w:rPr>
          <w:noProof/>
          <w:u w:val="single"/>
        </w:rPr>
        <w:tab/>
      </w:r>
      <w:r w:rsidRPr="00165FC3">
        <w:rPr>
          <w:noProof/>
          <w:u w:val="single"/>
        </w:rPr>
        <w:tab/>
      </w:r>
      <w:r w:rsidRPr="00165FC3">
        <w:rPr>
          <w:noProof/>
          <w:u w:val="single"/>
        </w:rPr>
        <w:tab/>
      </w:r>
      <w:r w:rsidRPr="00165FC3">
        <w:rPr>
          <w:noProof/>
          <w:u w:val="single"/>
        </w:rPr>
        <w:tab/>
      </w:r>
      <w:r w:rsidRPr="00165FC3">
        <w:rPr>
          <w:noProof/>
          <w:u w:val="single"/>
        </w:rPr>
        <w:tab/>
      </w:r>
      <w:r w:rsidRPr="00165FC3">
        <w:rPr>
          <w:noProof/>
          <w:u w:val="single"/>
        </w:rPr>
        <w:tab/>
      </w:r>
      <w:r w:rsidRPr="00165FC3">
        <w:rPr>
          <w:noProof/>
          <w:u w:val="single"/>
        </w:rPr>
        <w:tab/>
      </w:r>
      <w:r w:rsidRPr="00165FC3">
        <w:rPr>
          <w:noProof/>
          <w:u w:val="single"/>
        </w:rPr>
        <w:tab/>
      </w:r>
      <w:r w:rsidRPr="00165FC3">
        <w:rPr>
          <w:noProof/>
          <w:u w:val="single"/>
        </w:rPr>
        <w:tab/>
      </w:r>
      <w:r w:rsidRPr="00165FC3">
        <w:rPr>
          <w:noProof/>
          <w:u w:val="single"/>
        </w:rPr>
        <w:tab/>
      </w:r>
      <w:r w:rsidRPr="00165FC3">
        <w:rPr>
          <w:noProof/>
          <w:u w:val="single"/>
        </w:rPr>
        <w:tab/>
      </w:r>
      <w:r w:rsidRPr="00165FC3">
        <w:rPr>
          <w:noProof/>
          <w:u w:val="single"/>
        </w:rPr>
        <w:tab/>
      </w:r>
      <w:r w:rsidRPr="00165FC3">
        <w:rPr>
          <w:noProof/>
          <w:u w:val="single"/>
        </w:rPr>
        <w:tab/>
      </w:r>
      <w:r w:rsidRPr="00165FC3">
        <w:rPr>
          <w:noProof/>
          <w:u w:val="single"/>
        </w:rPr>
        <w:tab/>
      </w:r>
      <w:r w:rsidRPr="00165FC3">
        <w:rPr>
          <w:noProof/>
          <w:u w:val="single"/>
        </w:rPr>
        <w:tab/>
      </w:r>
      <w:r w:rsidRPr="00165FC3">
        <w:rPr>
          <w:noProof/>
          <w:u w:val="single"/>
        </w:rPr>
        <w:tab/>
      </w:r>
      <w:r w:rsidRPr="00165FC3">
        <w:rPr>
          <w:noProof/>
          <w:u w:val="single"/>
        </w:rPr>
        <w:tab/>
      </w:r>
      <w:r w:rsidRPr="00165FC3">
        <w:rPr>
          <w:noProof/>
          <w:u w:val="single"/>
        </w:rPr>
        <w:tab/>
      </w:r>
      <w:r w:rsidRPr="00165FC3">
        <w:rPr>
          <w:noProof/>
          <w:u w:val="single"/>
        </w:rPr>
        <w:tab/>
      </w:r>
      <w:r w:rsidRPr="00165FC3">
        <w:rPr>
          <w:u w:val="single"/>
        </w:rPr>
        <w:tab/>
      </w:r>
      <w:r w:rsidRPr="00165FC3">
        <w:rPr>
          <w:u w:val="single"/>
        </w:rPr>
        <w:tab/>
      </w:r>
      <w:r w:rsidRPr="00165FC3">
        <w:rPr>
          <w:u w:val="single"/>
        </w:rPr>
        <w:tab/>
      </w:r>
      <w:r w:rsidRPr="00165FC3">
        <w:rPr>
          <w:u w:val="single"/>
        </w:rPr>
        <w:tab/>
      </w:r>
      <w:r w:rsidRPr="00165FC3">
        <w:rPr>
          <w:u w:val="single"/>
        </w:rPr>
        <w:tab/>
      </w:r>
      <w:r w:rsidRPr="00165FC3">
        <w:rPr>
          <w:u w:val="single"/>
        </w:rPr>
        <w:tab/>
      </w:r>
      <w:r w:rsidRPr="00165FC3">
        <w:rPr>
          <w:u w:val="single"/>
        </w:rPr>
        <w:tab/>
      </w:r>
      <w:r w:rsidRPr="00165FC3">
        <w:rPr>
          <w:u w:val="single"/>
        </w:rPr>
        <w:tab/>
      </w:r>
      <w:r w:rsidR="00983B0D">
        <w:rPr>
          <w:u w:val="single"/>
        </w:rPr>
        <w:tab/>
      </w:r>
      <w:r w:rsidR="00D67E7A">
        <w:rPr>
          <w:u w:val="single"/>
        </w:rPr>
        <w:br w:type="page"/>
      </w:r>
      <w:r w:rsidR="00D67E7A" w:rsidRPr="00617508">
        <w:rPr>
          <w:rFonts w:ascii="CG Omega" w:hAnsi="CG Omega" w:cs="MV Boli"/>
          <w:b/>
          <w:sz w:val="26"/>
          <w:szCs w:val="26"/>
        </w:rPr>
        <w:lastRenderedPageBreak/>
        <w:t>THIS IS WHAT I WANT AND DO NOT WANT FOR MY HEALT</w:t>
      </w:r>
      <w:r w:rsidR="00DD6211">
        <w:rPr>
          <w:rFonts w:ascii="CG Omega" w:hAnsi="CG Omega" w:cs="MV Boli"/>
          <w:b/>
          <w:sz w:val="26"/>
          <w:szCs w:val="26"/>
        </w:rPr>
        <w:t>H</w:t>
      </w:r>
      <w:r w:rsidR="00D67E7A" w:rsidRPr="00617508">
        <w:rPr>
          <w:rFonts w:ascii="CG Omega" w:hAnsi="CG Omega" w:cs="MV Boli"/>
          <w:b/>
          <w:sz w:val="26"/>
          <w:szCs w:val="26"/>
        </w:rPr>
        <w:t xml:space="preserve"> CARE</w:t>
      </w:r>
    </w:p>
    <w:p w14:paraId="2AA0C367" w14:textId="77777777" w:rsidR="00D67E7A" w:rsidRDefault="00D67E7A" w:rsidP="00D67E7A">
      <w:pPr>
        <w:ind w:left="360"/>
        <w:jc w:val="center"/>
        <w:rPr>
          <w:b/>
        </w:rPr>
      </w:pPr>
      <w:r>
        <w:rPr>
          <w:b/>
        </w:rPr>
        <w:t>(I know I can change these choices or leave any of them blank)</w:t>
      </w:r>
    </w:p>
    <w:p w14:paraId="747507E7" w14:textId="77777777" w:rsidR="00D67E7A" w:rsidRDefault="00D67E7A" w:rsidP="00D67E7A">
      <w:pPr>
        <w:ind w:left="360"/>
        <w:jc w:val="center"/>
        <w:rPr>
          <w:b/>
        </w:rPr>
      </w:pPr>
    </w:p>
    <w:p w14:paraId="48BD1FAE" w14:textId="77777777" w:rsidR="00D67E7A" w:rsidRDefault="00D67E7A" w:rsidP="00D67E7A">
      <w:pPr>
        <w:ind w:left="540" w:right="180"/>
      </w:pPr>
      <w:r>
        <w:t>Many medical treatments may be used to try to improve my medical condition or to prolong my life.  Examples include artificial breathing by a machine connected to a tube in the lungs, artificial feeding or fluids through tubes, attempts to start a stopped heart, surgeries, dialysis, antibiotics, and blood transfusions.  Most medical treatments can be tried for a while and then stopped if they do not help.</w:t>
      </w:r>
    </w:p>
    <w:p w14:paraId="1A752C4E" w14:textId="77777777" w:rsidR="00D67E7A" w:rsidRDefault="00D67E7A" w:rsidP="00D67E7A">
      <w:pPr>
        <w:ind w:left="540" w:right="180"/>
      </w:pPr>
    </w:p>
    <w:p w14:paraId="1C317ADD" w14:textId="77777777" w:rsidR="00E551CD" w:rsidRDefault="00E551CD" w:rsidP="00E551CD">
      <w:pPr>
        <w:keepLines/>
        <w:ind w:left="1080" w:hanging="540"/>
        <w:rPr>
          <w:b/>
        </w:rPr>
      </w:pPr>
      <w:r>
        <w:rPr>
          <w:b/>
        </w:rPr>
        <w:t>This is how I feel about specific medical procedures:</w:t>
      </w:r>
    </w:p>
    <w:p w14:paraId="3143318D" w14:textId="77777777" w:rsidR="00E551CD" w:rsidRDefault="00E551CD" w:rsidP="00E551CD">
      <w:pPr>
        <w:keepLines/>
        <w:ind w:left="1080" w:hanging="540"/>
        <w:rPr>
          <w:b/>
        </w:rPr>
      </w:pPr>
    </w:p>
    <w:p w14:paraId="79D0A9B6" w14:textId="54A8A1C8" w:rsidR="00E551CD" w:rsidRDefault="00E551CD" w:rsidP="00983B0D">
      <w:pPr>
        <w:keepLines/>
        <w:numPr>
          <w:ilvl w:val="0"/>
          <w:numId w:val="4"/>
        </w:numPr>
        <w:tabs>
          <w:tab w:val="clear" w:pos="1260"/>
          <w:tab w:val="left" w:pos="1080"/>
        </w:tabs>
        <w:ind w:left="1094" w:hanging="547"/>
        <w:rPr>
          <w:u w:val="single"/>
        </w:rPr>
      </w:pPr>
      <w:r w:rsidRPr="00CA5A9E">
        <w:t xml:space="preserve">Dialysis: </w:t>
      </w:r>
      <w:r w:rsidR="002F5F91" w:rsidRPr="002F5F91">
        <w:rPr>
          <w:u w:val="single"/>
        </w:rPr>
        <w:t xml:space="preserve">{{ </w:t>
      </w:r>
      <w:proofErr w:type="spellStart"/>
      <w:r w:rsidR="002F5F91">
        <w:rPr>
          <w:u w:val="single"/>
        </w:rPr>
        <w:t>dialysis</w:t>
      </w:r>
      <w:r w:rsidR="00C03C03">
        <w:rPr>
          <w:u w:val="single"/>
        </w:rPr>
        <w:t>_</w:t>
      </w:r>
      <w:r w:rsidR="002F5F91">
        <w:rPr>
          <w:u w:val="single"/>
        </w:rPr>
        <w:t>thoughts</w:t>
      </w:r>
      <w:proofErr w:type="spellEnd"/>
      <w:r w:rsidR="002F5F91" w:rsidRPr="002F5F91">
        <w:rPr>
          <w:u w:val="single"/>
        </w:rPr>
        <w:t xml:space="preserve"> }}</w:t>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00983B0D">
        <w:rPr>
          <w:noProof/>
          <w:u w:val="single"/>
        </w:rPr>
        <w:tab/>
      </w:r>
    </w:p>
    <w:p w14:paraId="550BB3DC" w14:textId="77777777" w:rsidR="00E551CD" w:rsidRDefault="00E551CD" w:rsidP="00E551CD">
      <w:pPr>
        <w:keepLines/>
        <w:ind w:left="540"/>
        <w:rPr>
          <w:u w:val="single"/>
        </w:rPr>
      </w:pPr>
    </w:p>
    <w:p w14:paraId="3CFFEBCB" w14:textId="0CF3A416" w:rsidR="00E551CD" w:rsidRDefault="00E551CD" w:rsidP="00E551CD">
      <w:pPr>
        <w:keepLines/>
        <w:numPr>
          <w:ilvl w:val="0"/>
          <w:numId w:val="4"/>
        </w:numPr>
        <w:tabs>
          <w:tab w:val="clear" w:pos="1260"/>
          <w:tab w:val="num" w:pos="1080"/>
        </w:tabs>
        <w:ind w:left="1080" w:hanging="540"/>
        <w:rPr>
          <w:u w:val="single"/>
        </w:rPr>
      </w:pPr>
      <w:r w:rsidRPr="00CA5A9E">
        <w:t>Cardiopulmonary Resuscitation (CPR):</w:t>
      </w:r>
      <w:r>
        <w:rPr>
          <w:b/>
        </w:rPr>
        <w:t xml:space="preserve"> </w:t>
      </w:r>
      <w:r w:rsidR="002F5F91" w:rsidRPr="00B90B10">
        <w:rPr>
          <w:noProof/>
          <w:u w:val="single"/>
        </w:rPr>
        <w:t xml:space="preserve">{{ </w:t>
      </w:r>
      <w:r w:rsidR="002F5F91">
        <w:rPr>
          <w:noProof/>
          <w:u w:val="single"/>
        </w:rPr>
        <w:t>resuscitation</w:t>
      </w:r>
      <w:r w:rsidR="0068089E">
        <w:rPr>
          <w:noProof/>
          <w:u w:val="single"/>
        </w:rPr>
        <w:t>_</w:t>
      </w:r>
      <w:r w:rsidR="002F5F91">
        <w:rPr>
          <w:noProof/>
          <w:u w:val="single"/>
        </w:rPr>
        <w:t>thoughts</w:t>
      </w:r>
      <w:r w:rsidR="002F5F91" w:rsidRPr="00B90B10">
        <w:rPr>
          <w:noProof/>
          <w:u w:val="single"/>
        </w:rPr>
        <w:t xml:space="preserve"> }}</w:t>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p>
    <w:p w14:paraId="4105A1AA" w14:textId="77777777" w:rsidR="00E551CD" w:rsidRDefault="00E551CD" w:rsidP="00E551CD">
      <w:pPr>
        <w:ind w:left="540"/>
        <w:rPr>
          <w:b/>
        </w:rPr>
      </w:pPr>
    </w:p>
    <w:p w14:paraId="1017C536" w14:textId="64534E5F" w:rsidR="00E551CD" w:rsidRDefault="00E551CD" w:rsidP="00983B0D">
      <w:pPr>
        <w:keepLines/>
        <w:numPr>
          <w:ilvl w:val="0"/>
          <w:numId w:val="4"/>
        </w:numPr>
        <w:tabs>
          <w:tab w:val="clear" w:pos="1260"/>
          <w:tab w:val="left" w:pos="1080"/>
        </w:tabs>
        <w:ind w:left="1094" w:hanging="547"/>
        <w:rPr>
          <w:u w:val="single"/>
        </w:rPr>
      </w:pPr>
      <w:r>
        <w:t>Intubation</w:t>
      </w:r>
      <w:r w:rsidRPr="00CA5A9E">
        <w:t>:</w:t>
      </w:r>
      <w:r>
        <w:t xml:space="preserve">  </w:t>
      </w:r>
      <w:r w:rsidR="002F5F91" w:rsidRPr="002F5F91">
        <w:rPr>
          <w:u w:val="single"/>
        </w:rPr>
        <w:t xml:space="preserve">{{ </w:t>
      </w:r>
      <w:proofErr w:type="spellStart"/>
      <w:r w:rsidR="002F5F91">
        <w:rPr>
          <w:u w:val="single"/>
        </w:rPr>
        <w:t>intubation</w:t>
      </w:r>
      <w:r w:rsidR="00C03C03">
        <w:rPr>
          <w:u w:val="single"/>
        </w:rPr>
        <w:t>_</w:t>
      </w:r>
      <w:r w:rsidR="002F5F91">
        <w:rPr>
          <w:u w:val="single"/>
        </w:rPr>
        <w:t>thoughts</w:t>
      </w:r>
      <w:proofErr w:type="spellEnd"/>
      <w:r w:rsidR="002F5F91" w:rsidRPr="002F5F91">
        <w:rPr>
          <w:u w:val="single"/>
        </w:rPr>
        <w:t xml:space="preserve"> }}</w:t>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00983B0D">
        <w:rPr>
          <w:noProof/>
          <w:u w:val="single"/>
        </w:rPr>
        <w:tab/>
      </w:r>
    </w:p>
    <w:p w14:paraId="7AF562E8" w14:textId="77777777" w:rsidR="00E551CD" w:rsidRDefault="00E551CD" w:rsidP="00E551CD">
      <w:pPr>
        <w:keepLines/>
        <w:rPr>
          <w:u w:val="single"/>
        </w:rPr>
      </w:pPr>
    </w:p>
    <w:p w14:paraId="32E06AA0" w14:textId="2D06959F" w:rsidR="00E551CD" w:rsidRPr="00BB1E1C" w:rsidRDefault="00E551CD" w:rsidP="00983B0D">
      <w:pPr>
        <w:keepLines/>
        <w:numPr>
          <w:ilvl w:val="0"/>
          <w:numId w:val="4"/>
        </w:numPr>
        <w:tabs>
          <w:tab w:val="clear" w:pos="1260"/>
          <w:tab w:val="left" w:pos="1080"/>
        </w:tabs>
        <w:ind w:left="1094" w:hanging="547"/>
        <w:rPr>
          <w:u w:val="single"/>
        </w:rPr>
      </w:pPr>
      <w:r w:rsidRPr="00BB1E1C">
        <w:t>CPAP</w:t>
      </w:r>
      <w:r>
        <w:t xml:space="preserve"> and BiPAP:  </w:t>
      </w:r>
      <w:r w:rsidR="002F5F91" w:rsidRPr="002F5F91">
        <w:rPr>
          <w:u w:val="single"/>
        </w:rPr>
        <w:t xml:space="preserve">{{ </w:t>
      </w:r>
      <w:proofErr w:type="spellStart"/>
      <w:r w:rsidR="002F5F91">
        <w:rPr>
          <w:u w:val="single"/>
        </w:rPr>
        <w:t>cpap</w:t>
      </w:r>
      <w:r w:rsidR="00C03C03">
        <w:rPr>
          <w:u w:val="single"/>
        </w:rPr>
        <w:t>_</w:t>
      </w:r>
      <w:r w:rsidR="002F5F91">
        <w:rPr>
          <w:u w:val="single"/>
        </w:rPr>
        <w:t>and</w:t>
      </w:r>
      <w:r w:rsidR="00C03C03">
        <w:rPr>
          <w:u w:val="single"/>
        </w:rPr>
        <w:t>_</w:t>
      </w:r>
      <w:r w:rsidR="002F5F91">
        <w:rPr>
          <w:u w:val="single"/>
        </w:rPr>
        <w:t>bipap</w:t>
      </w:r>
      <w:r w:rsidR="00C03C03">
        <w:rPr>
          <w:u w:val="single"/>
        </w:rPr>
        <w:t>_</w:t>
      </w:r>
      <w:r w:rsidR="002F5F91">
        <w:rPr>
          <w:u w:val="single"/>
        </w:rPr>
        <w:t>thoughts</w:t>
      </w:r>
      <w:proofErr w:type="spellEnd"/>
      <w:r w:rsidR="002F5F91" w:rsidRPr="002F5F91">
        <w:rPr>
          <w:u w:val="single"/>
        </w:rPr>
        <w:t xml:space="preserve"> }}</w:t>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00983B0D">
        <w:rPr>
          <w:noProof/>
          <w:u w:val="single"/>
        </w:rPr>
        <w:tab/>
      </w:r>
    </w:p>
    <w:p w14:paraId="666737D7" w14:textId="77777777" w:rsidR="00E551CD" w:rsidRDefault="00E551CD" w:rsidP="00E551CD">
      <w:pPr>
        <w:keepLines/>
      </w:pPr>
    </w:p>
    <w:p w14:paraId="20D62A65" w14:textId="5297A1BA" w:rsidR="00E551CD" w:rsidRDefault="00E551CD" w:rsidP="00E551CD">
      <w:pPr>
        <w:keepLines/>
        <w:numPr>
          <w:ilvl w:val="0"/>
          <w:numId w:val="4"/>
        </w:numPr>
        <w:tabs>
          <w:tab w:val="clear" w:pos="1260"/>
          <w:tab w:val="num" w:pos="1080"/>
        </w:tabs>
        <w:ind w:left="1080" w:hanging="540"/>
        <w:rPr>
          <w:u w:val="single"/>
        </w:rPr>
      </w:pPr>
      <w:r w:rsidRPr="00CA5A9E">
        <w:t>Nutrition support and hydration (feeding tubes):</w:t>
      </w:r>
      <w:r>
        <w:t xml:space="preserve"> </w:t>
      </w:r>
      <w:r w:rsidR="002F5F91" w:rsidRPr="002F5F91">
        <w:rPr>
          <w:u w:val="single"/>
        </w:rPr>
        <w:t xml:space="preserve">{{ </w:t>
      </w:r>
      <w:proofErr w:type="spellStart"/>
      <w:r w:rsidR="002F5F91">
        <w:rPr>
          <w:u w:val="single"/>
        </w:rPr>
        <w:t>feeding</w:t>
      </w:r>
      <w:r w:rsidR="00C03C03">
        <w:rPr>
          <w:u w:val="single"/>
        </w:rPr>
        <w:t>_</w:t>
      </w:r>
      <w:r w:rsidR="003259CD">
        <w:rPr>
          <w:u w:val="single"/>
        </w:rPr>
        <w:t>tubes</w:t>
      </w:r>
      <w:r w:rsidR="00C03C03">
        <w:rPr>
          <w:u w:val="single"/>
        </w:rPr>
        <w:t>_</w:t>
      </w:r>
      <w:r w:rsidR="002F5F91">
        <w:rPr>
          <w:u w:val="single"/>
        </w:rPr>
        <w:t>thoughts</w:t>
      </w:r>
      <w:proofErr w:type="spellEnd"/>
      <w:r w:rsidR="002F5F91" w:rsidRPr="002F5F91">
        <w:rPr>
          <w:u w:val="single"/>
        </w:rPr>
        <w:t xml:space="preserve"> }}</w:t>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r w:rsidRPr="00E551CD">
        <w:rPr>
          <w:noProof/>
          <w:u w:val="single"/>
        </w:rPr>
        <w:tab/>
      </w:r>
    </w:p>
    <w:p w14:paraId="53251EC3" w14:textId="77777777" w:rsidR="00E551CD" w:rsidRDefault="00E551CD" w:rsidP="00E551CD">
      <w:pPr>
        <w:keepLines/>
        <w:rPr>
          <w:u w:val="single"/>
        </w:rPr>
      </w:pPr>
    </w:p>
    <w:p w14:paraId="5219EFE9" w14:textId="2A1D4E31" w:rsidR="00E551CD" w:rsidRPr="002F5F91" w:rsidRDefault="00E551CD" w:rsidP="00E551CD">
      <w:pPr>
        <w:keepLines/>
        <w:numPr>
          <w:ilvl w:val="0"/>
          <w:numId w:val="4"/>
        </w:numPr>
        <w:tabs>
          <w:tab w:val="clear" w:pos="1260"/>
          <w:tab w:val="num" w:pos="1080"/>
        </w:tabs>
        <w:ind w:left="1080" w:hanging="540"/>
      </w:pPr>
      <w:r w:rsidRPr="00781EBD">
        <w:t>Antibiotics</w:t>
      </w:r>
      <w:r w:rsidRPr="002F5F91">
        <w:t xml:space="preserve">: </w:t>
      </w:r>
      <w:r w:rsidR="002F5F91" w:rsidRPr="002F5F91">
        <w:rPr>
          <w:u w:val="single"/>
        </w:rPr>
        <w:t xml:space="preserve">{{ </w:t>
      </w:r>
      <w:proofErr w:type="spellStart"/>
      <w:r w:rsidR="002F5F91">
        <w:rPr>
          <w:u w:val="single"/>
        </w:rPr>
        <w:t>antibiotics</w:t>
      </w:r>
      <w:r w:rsidR="00C03C03">
        <w:rPr>
          <w:u w:val="single"/>
        </w:rPr>
        <w:t>_</w:t>
      </w:r>
      <w:r w:rsidR="002F5F91">
        <w:rPr>
          <w:u w:val="single"/>
        </w:rPr>
        <w:t>thoughts</w:t>
      </w:r>
      <w:proofErr w:type="spellEnd"/>
      <w:r w:rsidR="002F5F91" w:rsidRPr="002F5F91">
        <w:rPr>
          <w:u w:val="single"/>
        </w:rPr>
        <w:t xml:space="preserve"> }}</w:t>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720E5A" w:rsidRPr="002F5F91">
        <w:rPr>
          <w:noProof/>
          <w:u w:val="single"/>
        </w:rPr>
        <w:tab/>
      </w:r>
      <w:r w:rsidR="00983B0D">
        <w:rPr>
          <w:noProof/>
          <w:u w:val="single"/>
        </w:rPr>
        <w:tab/>
      </w:r>
    </w:p>
    <w:p w14:paraId="4815AC04" w14:textId="77777777" w:rsidR="00E551CD" w:rsidRDefault="00E551CD" w:rsidP="00E551CD">
      <w:pPr>
        <w:keepLines/>
      </w:pPr>
    </w:p>
    <w:p w14:paraId="0274DE4A" w14:textId="77777777" w:rsidR="00D67E7A" w:rsidRPr="00F61763" w:rsidRDefault="00D67E7A" w:rsidP="00D67E7A">
      <w:pPr>
        <w:ind w:left="540" w:right="180"/>
        <w:rPr>
          <w:b/>
        </w:rPr>
      </w:pPr>
      <w:r w:rsidRPr="00F61763">
        <w:rPr>
          <w:b/>
        </w:rPr>
        <w:t>I have these views about my health care in these situations:</w:t>
      </w:r>
    </w:p>
    <w:p w14:paraId="58805F46" w14:textId="77777777" w:rsidR="00D67E7A" w:rsidRDefault="00D67E7A" w:rsidP="00D67E7A">
      <w:pPr>
        <w:ind w:left="540" w:right="180"/>
      </w:pPr>
      <w:r>
        <w:t>(NOTE:  You can discuss general feelings specific treatments, or leave any of them blank)</w:t>
      </w:r>
    </w:p>
    <w:p w14:paraId="4FD3E895" w14:textId="77777777" w:rsidR="00D67E7A" w:rsidRDefault="00D67E7A" w:rsidP="00D67E7A">
      <w:pPr>
        <w:ind w:left="540" w:right="180"/>
      </w:pPr>
    </w:p>
    <w:p w14:paraId="0F8E790B" w14:textId="7B409094" w:rsidR="00D67E7A" w:rsidRDefault="00D67E7A" w:rsidP="00E17121">
      <w:pPr>
        <w:numPr>
          <w:ilvl w:val="0"/>
          <w:numId w:val="2"/>
        </w:numPr>
        <w:tabs>
          <w:tab w:val="clear" w:pos="907"/>
          <w:tab w:val="num" w:pos="900"/>
        </w:tabs>
        <w:ind w:left="900"/>
        <w:rPr>
          <w:u w:val="single"/>
        </w:rPr>
      </w:pPr>
      <w:r>
        <w:t>If I had a reasonable chance of recovery, and were temporarily unable to decide or speak for myself, I would want:</w:t>
      </w:r>
      <w:r w:rsidR="003D5567">
        <w:t xml:space="preserve">  </w:t>
      </w:r>
      <w:r w:rsidR="002F5F91" w:rsidRPr="002F5F91">
        <w:rPr>
          <w:u w:val="single"/>
        </w:rPr>
        <w:t xml:space="preserve">{{ </w:t>
      </w:r>
      <w:proofErr w:type="spellStart"/>
      <w:r w:rsidR="002F5F91">
        <w:rPr>
          <w:u w:val="single"/>
        </w:rPr>
        <w:t>reasonable</w:t>
      </w:r>
      <w:r w:rsidR="0068089E">
        <w:rPr>
          <w:u w:val="single"/>
        </w:rPr>
        <w:t>_</w:t>
      </w:r>
      <w:r w:rsidR="002F5F91">
        <w:rPr>
          <w:u w:val="single"/>
        </w:rPr>
        <w:t>chance</w:t>
      </w:r>
      <w:r w:rsidR="0068089E">
        <w:rPr>
          <w:u w:val="single"/>
        </w:rPr>
        <w:t>_</w:t>
      </w:r>
      <w:r w:rsidR="002F5F91">
        <w:rPr>
          <w:u w:val="single"/>
        </w:rPr>
        <w:t>thoughts</w:t>
      </w:r>
      <w:proofErr w:type="spellEnd"/>
      <w:r w:rsidR="002F5F91" w:rsidRPr="002F5F91">
        <w:rPr>
          <w:u w:val="single"/>
        </w:rPr>
        <w:t xml:space="preserve"> }}</w:t>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p>
    <w:p w14:paraId="67C65776" w14:textId="5A8B9B95" w:rsidR="006B1964" w:rsidRDefault="006B1964" w:rsidP="00E17121">
      <w:pPr>
        <w:numPr>
          <w:ilvl w:val="0"/>
          <w:numId w:val="2"/>
        </w:numPr>
        <w:tabs>
          <w:tab w:val="clear" w:pos="907"/>
          <w:tab w:val="num" w:pos="900"/>
        </w:tabs>
        <w:ind w:left="900"/>
        <w:rPr>
          <w:u w:val="single"/>
        </w:rPr>
      </w:pPr>
      <w:r>
        <w:t>If I were dying and unable to decide or speak for myself, I would want:</w:t>
      </w:r>
      <w:r w:rsidR="002F5F91">
        <w:t xml:space="preserve"> </w:t>
      </w:r>
      <w:r w:rsidR="002F5F91" w:rsidRPr="002F5F91">
        <w:rPr>
          <w:u w:val="single"/>
        </w:rPr>
        <w:t xml:space="preserve">{{ </w:t>
      </w:r>
      <w:proofErr w:type="spellStart"/>
      <w:r w:rsidR="002F5F91">
        <w:rPr>
          <w:u w:val="single"/>
        </w:rPr>
        <w:t>dying</w:t>
      </w:r>
      <w:r w:rsidR="00582C34">
        <w:rPr>
          <w:u w:val="single"/>
        </w:rPr>
        <w:t>_</w:t>
      </w:r>
      <w:r w:rsidR="002F5F91">
        <w:rPr>
          <w:u w:val="single"/>
        </w:rPr>
        <w:t>unable</w:t>
      </w:r>
      <w:r w:rsidR="00582C34">
        <w:rPr>
          <w:u w:val="single"/>
        </w:rPr>
        <w:t>_</w:t>
      </w:r>
      <w:r w:rsidR="002F5F91">
        <w:rPr>
          <w:u w:val="single"/>
        </w:rPr>
        <w:t>to</w:t>
      </w:r>
      <w:r w:rsidR="00582C34">
        <w:rPr>
          <w:u w:val="single"/>
        </w:rPr>
        <w:t>_</w:t>
      </w:r>
      <w:r w:rsidR="002F5F91">
        <w:rPr>
          <w:u w:val="single"/>
        </w:rPr>
        <w:t>speak</w:t>
      </w:r>
      <w:r w:rsidR="00582C34">
        <w:rPr>
          <w:u w:val="single"/>
        </w:rPr>
        <w:t>_</w:t>
      </w:r>
      <w:r w:rsidR="002F5F91">
        <w:rPr>
          <w:u w:val="single"/>
        </w:rPr>
        <w:t>thoughts</w:t>
      </w:r>
      <w:proofErr w:type="spellEnd"/>
      <w:r w:rsidR="002F5F91" w:rsidRPr="002F5F91">
        <w:rPr>
          <w:u w:val="single"/>
        </w:rPr>
        <w:t xml:space="preserve"> }}</w:t>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p>
    <w:p w14:paraId="3F163A1C" w14:textId="6A6B8430" w:rsidR="006B1964" w:rsidRDefault="006B1964" w:rsidP="00E17121">
      <w:pPr>
        <w:numPr>
          <w:ilvl w:val="0"/>
          <w:numId w:val="2"/>
        </w:numPr>
        <w:tabs>
          <w:tab w:val="clear" w:pos="907"/>
          <w:tab w:val="num" w:pos="900"/>
        </w:tabs>
        <w:ind w:left="900"/>
        <w:rPr>
          <w:u w:val="single"/>
        </w:rPr>
      </w:pPr>
      <w:r>
        <w:t>If I were permanently unconscious and unable to decide or speak for myself, I would want:</w:t>
      </w:r>
      <w:r>
        <w:rPr>
          <w:u w:val="single"/>
        </w:rPr>
        <w:br/>
      </w:r>
      <w:r w:rsidR="002F5F91" w:rsidRPr="002F5F91">
        <w:rPr>
          <w:u w:val="single"/>
        </w:rPr>
        <w:t xml:space="preserve">{{ </w:t>
      </w:r>
      <w:proofErr w:type="spellStart"/>
      <w:r w:rsidR="002F5F91">
        <w:rPr>
          <w:u w:val="single"/>
        </w:rPr>
        <w:t>permanently</w:t>
      </w:r>
      <w:r w:rsidR="00582C34">
        <w:rPr>
          <w:u w:val="single"/>
        </w:rPr>
        <w:t>_</w:t>
      </w:r>
      <w:r w:rsidR="002F5F91">
        <w:rPr>
          <w:u w:val="single"/>
        </w:rPr>
        <w:t>unconcious</w:t>
      </w:r>
      <w:r w:rsidR="00582C34">
        <w:rPr>
          <w:u w:val="single"/>
        </w:rPr>
        <w:t>_</w:t>
      </w:r>
      <w:r w:rsidR="002F5F91">
        <w:rPr>
          <w:u w:val="single"/>
        </w:rPr>
        <w:t>thoughts</w:t>
      </w:r>
      <w:proofErr w:type="spellEnd"/>
      <w:r w:rsidR="002F5F91" w:rsidRPr="002F5F91">
        <w:rPr>
          <w:u w:val="single"/>
        </w:rPr>
        <w:t xml:space="preserve"> }}</w:t>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p>
    <w:p w14:paraId="52C021C2" w14:textId="01347DC7" w:rsidR="006B1964" w:rsidRDefault="006B1964" w:rsidP="00E17121">
      <w:pPr>
        <w:numPr>
          <w:ilvl w:val="0"/>
          <w:numId w:val="2"/>
        </w:numPr>
        <w:tabs>
          <w:tab w:val="clear" w:pos="907"/>
          <w:tab w:val="num" w:pos="900"/>
        </w:tabs>
        <w:ind w:left="900"/>
        <w:rPr>
          <w:u w:val="single"/>
        </w:rPr>
      </w:pPr>
      <w:r>
        <w:lastRenderedPageBreak/>
        <w:t xml:space="preserve">If I were completely dependent on others for my care and unable to decide or speak for myself, </w:t>
      </w:r>
      <w:r w:rsidR="00E17121">
        <w:t>I would want:</w:t>
      </w:r>
      <w:r w:rsidR="003D5567">
        <w:t xml:space="preserve">  </w:t>
      </w:r>
      <w:r w:rsidR="002F5F91" w:rsidRPr="002F5F91">
        <w:rPr>
          <w:u w:val="single"/>
        </w:rPr>
        <w:t xml:space="preserve">{{ </w:t>
      </w:r>
      <w:proofErr w:type="spellStart"/>
      <w:r w:rsidR="002F5F91">
        <w:rPr>
          <w:u w:val="single"/>
        </w:rPr>
        <w:t>completely</w:t>
      </w:r>
      <w:r w:rsidR="00582C34">
        <w:rPr>
          <w:u w:val="single"/>
        </w:rPr>
        <w:t>_</w:t>
      </w:r>
      <w:r w:rsidR="002F5F91">
        <w:rPr>
          <w:u w:val="single"/>
        </w:rPr>
        <w:t>dependent</w:t>
      </w:r>
      <w:r w:rsidR="00582C34">
        <w:rPr>
          <w:u w:val="single"/>
        </w:rPr>
        <w:t>_</w:t>
      </w:r>
      <w:r w:rsidR="002F5F91">
        <w:rPr>
          <w:u w:val="single"/>
        </w:rPr>
        <w:t>thoughts</w:t>
      </w:r>
      <w:proofErr w:type="spellEnd"/>
      <w:r w:rsidR="002F5F91" w:rsidRPr="002F5F91">
        <w:rPr>
          <w:u w:val="single"/>
        </w:rPr>
        <w:t xml:space="preserve"> }}</w:t>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p>
    <w:p w14:paraId="2FDBE44C" w14:textId="13A8D36E" w:rsidR="00E17121" w:rsidRDefault="00E17121" w:rsidP="00E17121">
      <w:pPr>
        <w:numPr>
          <w:ilvl w:val="0"/>
          <w:numId w:val="2"/>
        </w:numPr>
        <w:tabs>
          <w:tab w:val="clear" w:pos="907"/>
          <w:tab w:val="num" w:pos="900"/>
        </w:tabs>
        <w:ind w:left="900"/>
        <w:rPr>
          <w:u w:val="single"/>
        </w:rPr>
      </w:pPr>
      <w:r>
        <w:t xml:space="preserve">In all circumstances, my doctors will try to keep me comfortable and reduce my pain.  This is how I feel about pain relief if it would affect my alertness or if it could shorten my life: </w:t>
      </w:r>
      <w:r w:rsidR="003D5567">
        <w:t xml:space="preserve"> </w:t>
      </w:r>
      <w:r w:rsidR="002F5F91" w:rsidRPr="002F5F91">
        <w:rPr>
          <w:u w:val="single"/>
        </w:rPr>
        <w:t xml:space="preserve">{{ </w:t>
      </w:r>
      <w:proofErr w:type="spellStart"/>
      <w:r w:rsidR="002F5F91">
        <w:rPr>
          <w:u w:val="single"/>
        </w:rPr>
        <w:t>pain</w:t>
      </w:r>
      <w:r w:rsidR="00582C34">
        <w:rPr>
          <w:u w:val="single"/>
        </w:rPr>
        <w:t>_</w:t>
      </w:r>
      <w:r w:rsidR="002F5F91">
        <w:rPr>
          <w:u w:val="single"/>
        </w:rPr>
        <w:t>relief</w:t>
      </w:r>
      <w:r w:rsidR="00582C34">
        <w:rPr>
          <w:u w:val="single"/>
        </w:rPr>
        <w:t>_</w:t>
      </w:r>
      <w:r w:rsidR="002F5F91">
        <w:rPr>
          <w:u w:val="single"/>
        </w:rPr>
        <w:t>thoughts</w:t>
      </w:r>
      <w:proofErr w:type="spellEnd"/>
      <w:r w:rsidR="002F5F91" w:rsidRPr="002F5F91">
        <w:rPr>
          <w:u w:val="single"/>
        </w:rPr>
        <w:t xml:space="preserve"> }}</w:t>
      </w:r>
      <w:r w:rsidR="00A8386D">
        <w:rPr>
          <w:u w:val="single"/>
        </w:rPr>
        <w:tab/>
      </w:r>
      <w:r w:rsidR="00A8386D">
        <w:rPr>
          <w:u w:val="single"/>
        </w:rPr>
        <w:tab/>
      </w:r>
      <w:r w:rsidR="00A8386D">
        <w:rPr>
          <w:u w:val="single"/>
        </w:rPr>
        <w:tab/>
      </w:r>
      <w:r w:rsidR="00A8386D">
        <w:rPr>
          <w:u w:val="single"/>
        </w:rPr>
        <w:tab/>
      </w:r>
      <w:r w:rsidR="00A8386D">
        <w:rPr>
          <w:u w:val="single"/>
        </w:rPr>
        <w:tab/>
      </w:r>
      <w:r w:rsidR="00A8386D">
        <w:rPr>
          <w:u w:val="single"/>
        </w:rPr>
        <w:tab/>
      </w:r>
      <w:r w:rsidR="00A8386D">
        <w:rPr>
          <w:u w:val="single"/>
        </w:rPr>
        <w:tab/>
      </w:r>
      <w:r w:rsidR="00A8386D">
        <w:rPr>
          <w:u w:val="single"/>
        </w:rPr>
        <w:tab/>
      </w:r>
      <w:r w:rsidR="00A8386D">
        <w:rPr>
          <w:u w:val="single"/>
        </w:rPr>
        <w:tab/>
      </w:r>
      <w:r w:rsidR="00A8386D">
        <w:rPr>
          <w:u w:val="single"/>
        </w:rPr>
        <w:tab/>
      </w:r>
      <w:r w:rsidR="00A8386D">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p>
    <w:p w14:paraId="21D202C4" w14:textId="77777777" w:rsidR="0045684E" w:rsidRDefault="0045684E" w:rsidP="00512ED5">
      <w:pPr>
        <w:spacing w:line="360" w:lineRule="auto"/>
        <w:ind w:left="547"/>
        <w:rPr>
          <w:b/>
        </w:rPr>
      </w:pPr>
    </w:p>
    <w:p w14:paraId="10C0D3CD" w14:textId="77777777" w:rsidR="00E17121" w:rsidRDefault="00512ED5" w:rsidP="00512ED5">
      <w:pPr>
        <w:spacing w:line="360" w:lineRule="auto"/>
        <w:ind w:left="547"/>
        <w:rPr>
          <w:b/>
        </w:rPr>
      </w:pPr>
      <w:r>
        <w:rPr>
          <w:b/>
        </w:rPr>
        <w:t>There are other things that I want or do not want for my health care, if possible:</w:t>
      </w:r>
    </w:p>
    <w:p w14:paraId="508A1499" w14:textId="5B946DC5" w:rsidR="00512ED5" w:rsidRPr="0033540A" w:rsidRDefault="00512ED5" w:rsidP="0045684E">
      <w:pPr>
        <w:keepLines/>
        <w:ind w:left="1094" w:hanging="547"/>
        <w:rPr>
          <w:u w:val="single"/>
        </w:rPr>
      </w:pPr>
      <w:r>
        <w:t>1.</w:t>
      </w:r>
      <w:r>
        <w:tab/>
        <w:t xml:space="preserve">Who I would like </w:t>
      </w:r>
      <w:r w:rsidRPr="0033540A">
        <w:t>to be my doctor:</w:t>
      </w:r>
      <w:r w:rsidR="003D5567" w:rsidRPr="0033540A">
        <w:t xml:space="preserve">  </w:t>
      </w:r>
      <w:r w:rsidR="0033540A" w:rsidRPr="0033540A">
        <w:rPr>
          <w:u w:val="single"/>
        </w:rPr>
        <w:t xml:space="preserve">{{ </w:t>
      </w:r>
      <w:proofErr w:type="spellStart"/>
      <w:r w:rsidR="0033540A">
        <w:rPr>
          <w:u w:val="single"/>
        </w:rPr>
        <w:t>preferred</w:t>
      </w:r>
      <w:r w:rsidR="00582C34">
        <w:rPr>
          <w:u w:val="single"/>
        </w:rPr>
        <w:t>_</w:t>
      </w:r>
      <w:r w:rsidR="0033540A">
        <w:rPr>
          <w:u w:val="single"/>
        </w:rPr>
        <w:t>doctor</w:t>
      </w:r>
      <w:proofErr w:type="spellEnd"/>
      <w:r w:rsidR="0033540A" w:rsidRPr="0033540A">
        <w:rPr>
          <w:u w:val="single"/>
        </w:rPr>
        <w:t xml:space="preserve"> }}</w:t>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r w:rsidR="003D5567" w:rsidRPr="0033540A">
        <w:rPr>
          <w:noProof/>
          <w:u w:val="single"/>
        </w:rPr>
        <w:tab/>
      </w:r>
    </w:p>
    <w:p w14:paraId="5C45031A" w14:textId="77777777" w:rsidR="00484D73" w:rsidRDefault="00484D73" w:rsidP="0045684E">
      <w:pPr>
        <w:keepLines/>
        <w:ind w:left="1094" w:hanging="547"/>
        <w:rPr>
          <w:u w:val="single"/>
        </w:rPr>
      </w:pPr>
    </w:p>
    <w:p w14:paraId="5E94EE43" w14:textId="3C33B3E4" w:rsidR="00512ED5" w:rsidRDefault="00512ED5" w:rsidP="0045684E">
      <w:pPr>
        <w:keepLines/>
        <w:ind w:left="1094" w:hanging="547"/>
        <w:rPr>
          <w:u w:val="single"/>
        </w:rPr>
      </w:pPr>
      <w:r>
        <w:t>2.</w:t>
      </w:r>
      <w:r>
        <w:tab/>
        <w:t>Where I would like to live to receive health care:</w:t>
      </w:r>
      <w:r w:rsidR="003D5567">
        <w:t xml:space="preserve">  </w:t>
      </w:r>
      <w:r w:rsidR="0033540A" w:rsidRPr="0033540A">
        <w:rPr>
          <w:u w:val="single"/>
        </w:rPr>
        <w:t xml:space="preserve">{{ </w:t>
      </w:r>
      <w:proofErr w:type="spellStart"/>
      <w:r w:rsidR="0033540A">
        <w:rPr>
          <w:u w:val="single"/>
        </w:rPr>
        <w:t>where</w:t>
      </w:r>
      <w:r w:rsidR="00582C34">
        <w:rPr>
          <w:u w:val="single"/>
        </w:rPr>
        <w:t>_</w:t>
      </w:r>
      <w:r w:rsidR="0033540A">
        <w:rPr>
          <w:u w:val="single"/>
        </w:rPr>
        <w:t>to</w:t>
      </w:r>
      <w:r w:rsidR="00582C34">
        <w:rPr>
          <w:u w:val="single"/>
        </w:rPr>
        <w:t>_</w:t>
      </w:r>
      <w:r w:rsidR="0033540A">
        <w:rPr>
          <w:u w:val="single"/>
        </w:rPr>
        <w:t>receive</w:t>
      </w:r>
      <w:r w:rsidR="00582C34">
        <w:rPr>
          <w:u w:val="single"/>
        </w:rPr>
        <w:t>_</w:t>
      </w:r>
      <w:r w:rsidR="0033540A">
        <w:rPr>
          <w:u w:val="single"/>
        </w:rPr>
        <w:t>healthcare</w:t>
      </w:r>
      <w:proofErr w:type="spellEnd"/>
      <w:r w:rsidR="0033540A" w:rsidRPr="0033540A">
        <w:rPr>
          <w:u w:val="single"/>
        </w:rPr>
        <w:t xml:space="preserve"> }}</w:t>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r w:rsidR="003D5567">
        <w:rPr>
          <w:u w:val="single"/>
        </w:rPr>
        <w:tab/>
      </w:r>
    </w:p>
    <w:p w14:paraId="128556CF" w14:textId="77777777" w:rsidR="00484D73" w:rsidRDefault="00484D73" w:rsidP="0045684E">
      <w:pPr>
        <w:keepLines/>
        <w:ind w:left="1094" w:hanging="547"/>
        <w:rPr>
          <w:u w:val="single"/>
        </w:rPr>
      </w:pPr>
    </w:p>
    <w:p w14:paraId="20600E34" w14:textId="01A29805" w:rsidR="00512ED5" w:rsidRPr="0033540A" w:rsidRDefault="00512ED5" w:rsidP="0045684E">
      <w:pPr>
        <w:keepLines/>
        <w:ind w:left="1094" w:hanging="547"/>
        <w:rPr>
          <w:u w:val="single"/>
        </w:rPr>
      </w:pPr>
      <w:r>
        <w:t>3.</w:t>
      </w:r>
      <w:r>
        <w:tab/>
        <w:t xml:space="preserve">Where I would like to die and other wishes I have about </w:t>
      </w:r>
      <w:r w:rsidRPr="0033540A">
        <w:t>dying:</w:t>
      </w:r>
      <w:r w:rsidR="008B5D83" w:rsidRPr="0033540A">
        <w:t xml:space="preserve">  </w:t>
      </w:r>
      <w:r w:rsidR="0033540A" w:rsidRPr="0033540A">
        <w:rPr>
          <w:u w:val="single"/>
        </w:rPr>
        <w:t xml:space="preserve">{{ </w:t>
      </w:r>
      <w:proofErr w:type="spellStart"/>
      <w:r w:rsidR="0033540A">
        <w:rPr>
          <w:u w:val="single"/>
        </w:rPr>
        <w:t>where</w:t>
      </w:r>
      <w:r w:rsidR="00582C34">
        <w:rPr>
          <w:u w:val="single"/>
        </w:rPr>
        <w:t>_</w:t>
      </w:r>
      <w:r w:rsidR="0033540A">
        <w:rPr>
          <w:u w:val="single"/>
        </w:rPr>
        <w:t>to</w:t>
      </w:r>
      <w:r w:rsidR="00582C34">
        <w:rPr>
          <w:u w:val="single"/>
        </w:rPr>
        <w:t>_</w:t>
      </w:r>
      <w:r w:rsidR="0033540A">
        <w:rPr>
          <w:u w:val="single"/>
        </w:rPr>
        <w:t>die</w:t>
      </w:r>
      <w:proofErr w:type="spellEnd"/>
      <w:r w:rsidR="0033540A" w:rsidRPr="0033540A">
        <w:rPr>
          <w:u w:val="single"/>
        </w:rPr>
        <w:t xml:space="preserve"> }}</w:t>
      </w:r>
      <w:r w:rsidR="00F61763" w:rsidRPr="0033540A">
        <w:rPr>
          <w:noProof/>
          <w:u w:val="single"/>
        </w:rPr>
        <w:tab/>
      </w:r>
      <w:r w:rsidR="00F61763" w:rsidRPr="0033540A">
        <w:rPr>
          <w:noProof/>
          <w:u w:val="single"/>
        </w:rPr>
        <w:tab/>
      </w:r>
      <w:r w:rsidR="00F61763" w:rsidRPr="0033540A">
        <w:rPr>
          <w:noProof/>
          <w:u w:val="single"/>
        </w:rPr>
        <w:tab/>
      </w:r>
      <w:r w:rsidR="00F61763" w:rsidRPr="0033540A">
        <w:rPr>
          <w:noProof/>
          <w:u w:val="single"/>
        </w:rPr>
        <w:tab/>
      </w:r>
      <w:r w:rsidR="00F61763" w:rsidRPr="0033540A">
        <w:rPr>
          <w:noProof/>
          <w:u w:val="single"/>
        </w:rPr>
        <w:tab/>
      </w:r>
      <w:r w:rsidR="00F61763" w:rsidRPr="0033540A">
        <w:rPr>
          <w:noProof/>
          <w:u w:val="single"/>
        </w:rPr>
        <w:tab/>
      </w:r>
      <w:r w:rsidR="00F61763" w:rsidRPr="0033540A">
        <w:rPr>
          <w:noProof/>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r w:rsidR="00F61763" w:rsidRPr="0033540A">
        <w:rPr>
          <w:u w:val="single"/>
        </w:rPr>
        <w:tab/>
      </w:r>
    </w:p>
    <w:p w14:paraId="200DB3EA" w14:textId="77777777" w:rsidR="00484D73" w:rsidRDefault="00484D73" w:rsidP="0045684E">
      <w:pPr>
        <w:keepLines/>
        <w:ind w:left="1094" w:hanging="547"/>
        <w:rPr>
          <w:u w:val="single"/>
        </w:rPr>
      </w:pPr>
    </w:p>
    <w:p w14:paraId="48BBD560" w14:textId="28307675" w:rsidR="00512ED5" w:rsidRDefault="00512ED5" w:rsidP="0045684E">
      <w:pPr>
        <w:keepLines/>
        <w:ind w:left="1094" w:hanging="547"/>
        <w:rPr>
          <w:u w:val="single"/>
        </w:rPr>
      </w:pPr>
      <w:r>
        <w:t>4.</w:t>
      </w:r>
      <w:r>
        <w:tab/>
        <w:t>My wishes about donating parts of my body when I die:</w:t>
      </w:r>
      <w:r w:rsidR="008B5D83">
        <w:t xml:space="preserve">  </w:t>
      </w:r>
      <w:r w:rsidR="0033540A" w:rsidRPr="0033540A">
        <w:rPr>
          <w:u w:val="single"/>
        </w:rPr>
        <w:t xml:space="preserve">{{ </w:t>
      </w:r>
      <w:proofErr w:type="spellStart"/>
      <w:r w:rsidR="0033540A">
        <w:rPr>
          <w:u w:val="single"/>
        </w:rPr>
        <w:t>donating</w:t>
      </w:r>
      <w:r w:rsidR="00582C34">
        <w:rPr>
          <w:u w:val="single"/>
        </w:rPr>
        <w:t>_</w:t>
      </w:r>
      <w:r w:rsidR="0033540A">
        <w:rPr>
          <w:u w:val="single"/>
        </w:rPr>
        <w:t>bodyparts</w:t>
      </w:r>
      <w:proofErr w:type="spellEnd"/>
      <w:r w:rsidR="0033540A" w:rsidRPr="0033540A">
        <w:rPr>
          <w:u w:val="single"/>
        </w:rPr>
        <w:t xml:space="preserve"> }}</w:t>
      </w:r>
      <w:r w:rsidR="00A8386D">
        <w:rPr>
          <w:u w:val="single"/>
        </w:rPr>
        <w:tab/>
      </w:r>
      <w:r w:rsidR="00A8386D">
        <w:rPr>
          <w:u w:val="single"/>
        </w:rPr>
        <w:tab/>
      </w:r>
      <w:r w:rsidR="00A8386D">
        <w:rPr>
          <w:u w:val="single"/>
        </w:rPr>
        <w:tab/>
      </w:r>
      <w:r w:rsidR="00A8386D">
        <w:rPr>
          <w:u w:val="single"/>
        </w:rPr>
        <w:tab/>
      </w:r>
      <w:r w:rsidR="00A8386D">
        <w:rPr>
          <w:u w:val="single"/>
        </w:rPr>
        <w:tab/>
      </w:r>
      <w:r w:rsidR="00A8386D">
        <w:rPr>
          <w:u w:val="single"/>
        </w:rPr>
        <w:tab/>
      </w:r>
      <w:r w:rsidR="00A8386D">
        <w:rPr>
          <w:u w:val="single"/>
        </w:rPr>
        <w:tab/>
      </w:r>
      <w:r w:rsidR="00A8386D">
        <w:rPr>
          <w:u w:val="single"/>
        </w:rPr>
        <w:tab/>
      </w:r>
      <w:r w:rsidR="00A8386D">
        <w:rPr>
          <w:u w:val="single"/>
        </w:rPr>
        <w:tab/>
      </w:r>
      <w:r w:rsidR="00A8386D">
        <w:rPr>
          <w:u w:val="single"/>
        </w:rPr>
        <w:tab/>
      </w:r>
      <w:r w:rsidR="00A8386D">
        <w:rPr>
          <w:u w:val="single"/>
        </w:rPr>
        <w:tab/>
      </w:r>
      <w:r w:rsidR="00A8386D">
        <w:rPr>
          <w:u w:val="single"/>
        </w:rPr>
        <w:tab/>
      </w:r>
      <w:r w:rsidR="00A8386D">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p>
    <w:p w14:paraId="68F594A5" w14:textId="77777777" w:rsidR="00484D73" w:rsidRDefault="00484D73" w:rsidP="0045684E">
      <w:pPr>
        <w:keepLines/>
        <w:ind w:left="1094" w:hanging="547"/>
        <w:rPr>
          <w:u w:val="single"/>
        </w:rPr>
      </w:pPr>
    </w:p>
    <w:p w14:paraId="305476CD" w14:textId="32F96A20" w:rsidR="00512ED5" w:rsidRDefault="00512ED5" w:rsidP="0045684E">
      <w:pPr>
        <w:keepLines/>
        <w:ind w:left="1094" w:hanging="547"/>
        <w:rPr>
          <w:u w:val="single"/>
        </w:rPr>
      </w:pPr>
      <w:r>
        <w:t>5.</w:t>
      </w:r>
      <w:r>
        <w:tab/>
        <w:t>My wishes about what happens to my body when I die (cremation, burial):</w:t>
      </w:r>
      <w:r w:rsidR="008B5D83">
        <w:t xml:space="preserve">  </w:t>
      </w:r>
      <w:r w:rsidR="0033540A" w:rsidRPr="0033540A">
        <w:rPr>
          <w:u w:val="single"/>
        </w:rPr>
        <w:t xml:space="preserve">{{ </w:t>
      </w:r>
      <w:proofErr w:type="spellStart"/>
      <w:r w:rsidR="0033540A">
        <w:rPr>
          <w:u w:val="single"/>
        </w:rPr>
        <w:t>cremation</w:t>
      </w:r>
      <w:r w:rsidR="00582C34">
        <w:rPr>
          <w:u w:val="single"/>
        </w:rPr>
        <w:t>_</w:t>
      </w:r>
      <w:r w:rsidR="0033540A">
        <w:rPr>
          <w:u w:val="single"/>
        </w:rPr>
        <w:t>or</w:t>
      </w:r>
      <w:r w:rsidR="0068089E">
        <w:rPr>
          <w:u w:val="single"/>
        </w:rPr>
        <w:t>_</w:t>
      </w:r>
      <w:r w:rsidR="0033540A">
        <w:rPr>
          <w:u w:val="single"/>
        </w:rPr>
        <w:t>burial</w:t>
      </w:r>
      <w:proofErr w:type="spellEnd"/>
      <w:r w:rsidR="0033540A" w:rsidRPr="0033540A">
        <w:rPr>
          <w:u w:val="single"/>
        </w:rPr>
        <w:t xml:space="preserve"> }}</w:t>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r w:rsidR="008B5D83">
        <w:rPr>
          <w:u w:val="single"/>
        </w:rPr>
        <w:tab/>
      </w:r>
    </w:p>
    <w:p w14:paraId="335E6FCA" w14:textId="77777777" w:rsidR="00F61763" w:rsidRDefault="00F61763" w:rsidP="00512ED5">
      <w:pPr>
        <w:ind w:left="1080" w:hanging="540"/>
        <w:rPr>
          <w:b/>
        </w:rPr>
      </w:pPr>
    </w:p>
    <w:p w14:paraId="48F35FA4" w14:textId="77777777" w:rsidR="0045684E" w:rsidRDefault="0045684E" w:rsidP="0045684E">
      <w:pPr>
        <w:keepLines/>
      </w:pPr>
    </w:p>
    <w:p w14:paraId="3BA8E674" w14:textId="77777777" w:rsidR="0045684E" w:rsidRDefault="0045684E" w:rsidP="0045684E">
      <w:pPr>
        <w:keepLines/>
      </w:pPr>
    </w:p>
    <w:p w14:paraId="599DBBBE" w14:textId="77777777" w:rsidR="00512ED5" w:rsidRPr="00617508" w:rsidRDefault="0045684E" w:rsidP="0045684E">
      <w:pPr>
        <w:ind w:left="360"/>
        <w:rPr>
          <w:rFonts w:ascii="CG Omega" w:hAnsi="CG Omega" w:cs="MV Boli"/>
          <w:b/>
          <w:sz w:val="26"/>
          <w:szCs w:val="26"/>
        </w:rPr>
      </w:pPr>
      <w:r>
        <w:rPr>
          <w:u w:val="single"/>
        </w:rPr>
        <w:br w:type="page"/>
      </w:r>
      <w:r w:rsidR="00512ED5" w:rsidRPr="00617508">
        <w:rPr>
          <w:rFonts w:ascii="CG Omega" w:hAnsi="CG Omega" w:cs="MV Boli"/>
          <w:b/>
          <w:sz w:val="26"/>
          <w:szCs w:val="26"/>
        </w:rPr>
        <w:lastRenderedPageBreak/>
        <w:t>Part III:  Making The Document Legal</w:t>
      </w:r>
    </w:p>
    <w:p w14:paraId="13384C6E" w14:textId="77777777" w:rsidR="00512ED5" w:rsidRPr="00512ED5" w:rsidRDefault="00512ED5" w:rsidP="00512ED5">
      <w:pPr>
        <w:ind w:left="360" w:right="360"/>
        <w:rPr>
          <w:b/>
        </w:rPr>
      </w:pPr>
    </w:p>
    <w:p w14:paraId="71D8DAB8" w14:textId="77777777" w:rsidR="00512ED5" w:rsidRDefault="00512ED5" w:rsidP="00512ED5">
      <w:pPr>
        <w:ind w:left="360" w:right="360"/>
      </w:pPr>
      <w:r>
        <w:t>This document must be signed by me.  It also must be verified either by a notary public (Option 1) OR witnessed by two witnesses (Option 2).  It must be dated when it is verified or witnessed.</w:t>
      </w:r>
    </w:p>
    <w:p w14:paraId="274BBEFB" w14:textId="77777777" w:rsidR="00512ED5" w:rsidRDefault="00512ED5" w:rsidP="00512ED5">
      <w:pPr>
        <w:ind w:left="360" w:right="360"/>
      </w:pPr>
    </w:p>
    <w:p w14:paraId="1FEA59A9" w14:textId="77777777" w:rsidR="00512ED5" w:rsidRDefault="00512ED5" w:rsidP="00512ED5">
      <w:pPr>
        <w:ind w:left="360" w:right="360"/>
      </w:pPr>
      <w:r>
        <w:t>I am thinking clearly, I agree with everything that is written in this document, and I have made this document willingly.</w:t>
      </w:r>
    </w:p>
    <w:p w14:paraId="7C7E5DE4" w14:textId="77777777" w:rsidR="00512ED5" w:rsidRDefault="00512ED5" w:rsidP="00512ED5">
      <w:pPr>
        <w:ind w:left="360" w:right="360"/>
      </w:pPr>
    </w:p>
    <w:p w14:paraId="16E4E832" w14:textId="77777777" w:rsidR="00512ED5" w:rsidRDefault="00512ED5" w:rsidP="00512ED5">
      <w:pPr>
        <w:ind w:left="360" w:right="360"/>
      </w:pPr>
    </w:p>
    <w:p w14:paraId="66AC7D16" w14:textId="77777777" w:rsidR="00512ED5" w:rsidRDefault="00512ED5" w:rsidP="00512ED5">
      <w:pPr>
        <w:ind w:left="5400" w:right="360"/>
        <w:rPr>
          <w:u w:val="single"/>
        </w:rPr>
      </w:pPr>
      <w:r>
        <w:rPr>
          <w:u w:val="single"/>
        </w:rPr>
        <w:tab/>
      </w:r>
      <w:r>
        <w:rPr>
          <w:u w:val="single"/>
        </w:rPr>
        <w:tab/>
      </w:r>
      <w:r>
        <w:rPr>
          <w:u w:val="single"/>
        </w:rPr>
        <w:tab/>
      </w:r>
      <w:r>
        <w:rPr>
          <w:u w:val="single"/>
        </w:rPr>
        <w:tab/>
      </w:r>
      <w:r>
        <w:rPr>
          <w:u w:val="single"/>
        </w:rPr>
        <w:tab/>
      </w:r>
      <w:r>
        <w:rPr>
          <w:u w:val="single"/>
        </w:rPr>
        <w:tab/>
      </w:r>
    </w:p>
    <w:p w14:paraId="3E59262A" w14:textId="77777777" w:rsidR="0033540A" w:rsidRDefault="0074043C" w:rsidP="0074043C">
      <w:pPr>
        <w:ind w:left="5400" w:right="360"/>
      </w:pPr>
      <w:r>
        <w:t>S</w:t>
      </w:r>
      <w:r w:rsidR="00512ED5">
        <w:t>ignature</w:t>
      </w:r>
      <w:r>
        <w:t xml:space="preserve"> of </w:t>
      </w:r>
      <w:bookmarkStart w:id="4" w:name="_Hlk162876665"/>
      <w:r w:rsidR="0033540A" w:rsidRPr="0033540A">
        <w:t>{{ users[0] }}</w:t>
      </w:r>
      <w:bookmarkEnd w:id="4"/>
      <w:r>
        <w:t xml:space="preserve">, </w:t>
      </w:r>
    </w:p>
    <w:p w14:paraId="0247944E" w14:textId="0BFE85A1" w:rsidR="00512ED5" w:rsidRDefault="0074043C" w:rsidP="0074043C">
      <w:pPr>
        <w:ind w:left="5400" w:right="360"/>
      </w:pPr>
      <w:r>
        <w:t xml:space="preserve">Principal </w:t>
      </w:r>
    </w:p>
    <w:p w14:paraId="0F11299D" w14:textId="77777777" w:rsidR="00512ED5" w:rsidRDefault="00512ED5" w:rsidP="00512ED5">
      <w:pPr>
        <w:ind w:left="5400" w:right="360"/>
      </w:pPr>
    </w:p>
    <w:p w14:paraId="20762523" w14:textId="77777777" w:rsidR="00512ED5" w:rsidRDefault="00512ED5" w:rsidP="00512ED5">
      <w:pPr>
        <w:ind w:left="5400" w:right="360"/>
      </w:pPr>
      <w:r>
        <w:t>If I cannot sign my name, I can ask someone to sign this document for me.</w:t>
      </w:r>
    </w:p>
    <w:p w14:paraId="6F7B6390" w14:textId="77777777" w:rsidR="00512ED5" w:rsidRDefault="00512ED5" w:rsidP="00512ED5">
      <w:pPr>
        <w:ind w:left="360" w:right="360"/>
      </w:pPr>
    </w:p>
    <w:p w14:paraId="6BA77FD3" w14:textId="77777777" w:rsidR="00512ED5" w:rsidRDefault="00512ED5" w:rsidP="00512ED5">
      <w:pPr>
        <w:ind w:left="360" w:right="360"/>
      </w:pPr>
    </w:p>
    <w:p w14:paraId="13DFACE1" w14:textId="77777777" w:rsidR="00512ED5" w:rsidRDefault="00512ED5" w:rsidP="00512ED5">
      <w:pPr>
        <w:ind w:left="360" w:right="360"/>
      </w:pPr>
    </w:p>
    <w:p w14:paraId="06F7E485" w14:textId="7CB88A92" w:rsidR="00512ED5" w:rsidRDefault="00512ED5" w:rsidP="00BB7A6D">
      <w:pPr>
        <w:spacing w:line="360" w:lineRule="auto"/>
        <w:ind w:left="360"/>
        <w:rPr>
          <w:u w:val="single"/>
        </w:rPr>
      </w:pPr>
      <w:r>
        <w:t>Date signed:</w:t>
      </w:r>
      <w:r w:rsidR="004C4C58" w:rsidRPr="004C4C58">
        <w:t xml:space="preserve"> </w:t>
      </w:r>
      <w:bookmarkStart w:id="5" w:name="_Hlk162876517"/>
      <w:r w:rsidR="004C4C58" w:rsidRPr="004C4C58">
        <w:rPr>
          <w:u w:val="single"/>
        </w:rPr>
        <w:t xml:space="preserve">{{ </w:t>
      </w:r>
      <w:proofErr w:type="spellStart"/>
      <w:r w:rsidR="004C4C58" w:rsidRPr="004C4C58">
        <w:rPr>
          <w:u w:val="single"/>
        </w:rPr>
        <w:t>signature_date</w:t>
      </w:r>
      <w:proofErr w:type="spellEnd"/>
      <w:r w:rsidR="004C4C58" w:rsidRPr="004C4C58">
        <w:rPr>
          <w:u w:val="single"/>
        </w:rPr>
        <w:t>}}</w:t>
      </w:r>
      <w:bookmarkEnd w:id="5"/>
      <w:r>
        <w:tab/>
      </w:r>
      <w:r w:rsidR="004C4C58">
        <w:tab/>
      </w:r>
      <w:r w:rsidR="004C4C58">
        <w:tab/>
      </w:r>
      <w:r>
        <w:t>Date of birth:</w:t>
      </w:r>
      <w:r w:rsidR="00B54A8E">
        <w:t xml:space="preserve">  </w:t>
      </w:r>
      <w:r w:rsidR="004C4C58" w:rsidRPr="004C4C58">
        <w:rPr>
          <w:u w:val="single"/>
        </w:rPr>
        <w:t>{{ users[0].birthdate</w:t>
      </w:r>
      <w:r w:rsidR="004C4C58">
        <w:rPr>
          <w:u w:val="single"/>
        </w:rPr>
        <w:t xml:space="preserve"> </w:t>
      </w:r>
      <w:r w:rsidR="004C4C58" w:rsidRPr="004C4C58">
        <w:rPr>
          <w:u w:val="single"/>
        </w:rPr>
        <w:t>}}</w:t>
      </w:r>
    </w:p>
    <w:p w14:paraId="6F067F4E" w14:textId="6D354B6D" w:rsidR="00512ED5" w:rsidRDefault="00512ED5" w:rsidP="00994715">
      <w:pPr>
        <w:tabs>
          <w:tab w:val="left" w:pos="1980"/>
          <w:tab w:val="left" w:pos="7560"/>
        </w:tabs>
        <w:spacing w:line="360" w:lineRule="auto"/>
        <w:ind w:left="1267" w:right="2160" w:hanging="907"/>
        <w:rPr>
          <w:u w:val="single"/>
        </w:rPr>
      </w:pPr>
      <w:r>
        <w:t>Address:</w:t>
      </w:r>
      <w:r w:rsidR="00306633">
        <w:tab/>
      </w:r>
      <w:r>
        <w:rPr>
          <w:u w:val="single"/>
        </w:rPr>
        <w:tab/>
      </w:r>
      <w:r w:rsidR="004C4C58" w:rsidRPr="004C4C58">
        <w:rPr>
          <w:u w:val="single"/>
        </w:rPr>
        <w:t>{{ users[0].</w:t>
      </w:r>
      <w:proofErr w:type="spellStart"/>
      <w:r w:rsidR="004C4C58" w:rsidRPr="004C4C58">
        <w:rPr>
          <w:u w:val="single"/>
        </w:rPr>
        <w:t>address.line_one</w:t>
      </w:r>
      <w:proofErr w:type="spellEnd"/>
      <w:r w:rsidR="004C4C58" w:rsidRPr="004C4C58">
        <w:rPr>
          <w:u w:val="single"/>
        </w:rPr>
        <w:t>()</w:t>
      </w:r>
      <w:r w:rsidR="004C4C58">
        <w:rPr>
          <w:u w:val="single"/>
        </w:rPr>
        <w:t xml:space="preserve"> </w:t>
      </w:r>
      <w:r w:rsidR="004C4C58" w:rsidRPr="004C4C58">
        <w:rPr>
          <w:u w:val="single"/>
        </w:rPr>
        <w:t>}}</w:t>
      </w:r>
      <w:r>
        <w:rPr>
          <w:u w:val="single"/>
        </w:rPr>
        <w:tab/>
      </w:r>
      <w:r>
        <w:rPr>
          <w:u w:val="single"/>
        </w:rPr>
        <w:tab/>
      </w:r>
      <w:r>
        <w:rPr>
          <w:u w:val="single"/>
        </w:rPr>
        <w:tab/>
      </w:r>
      <w:r w:rsidR="004C4C58" w:rsidRPr="004C4C58">
        <w:rPr>
          <w:u w:val="single"/>
        </w:rPr>
        <w:t>{{ users[0].</w:t>
      </w:r>
      <w:proofErr w:type="spellStart"/>
      <w:r w:rsidR="004C4C58" w:rsidRPr="004C4C58">
        <w:rPr>
          <w:u w:val="single"/>
        </w:rPr>
        <w:t>address.line_</w:t>
      </w:r>
      <w:r w:rsidR="004C4C58">
        <w:rPr>
          <w:u w:val="single"/>
        </w:rPr>
        <w:t>two</w:t>
      </w:r>
      <w:proofErr w:type="spellEnd"/>
      <w:r w:rsidR="004C4C58" w:rsidRPr="004C4C58">
        <w:rPr>
          <w:u w:val="single"/>
        </w:rPr>
        <w:t>() }}</w:t>
      </w:r>
      <w:r>
        <w:rPr>
          <w:u w:val="single"/>
        </w:rPr>
        <w:tab/>
      </w:r>
      <w:r>
        <w:rPr>
          <w:u w:val="single"/>
        </w:rPr>
        <w:tab/>
      </w:r>
    </w:p>
    <w:p w14:paraId="674ECDFE" w14:textId="77777777" w:rsidR="00512ED5" w:rsidRDefault="00512ED5" w:rsidP="00512ED5">
      <w:pPr>
        <w:spacing w:line="360" w:lineRule="auto"/>
        <w:ind w:left="1267" w:right="2160" w:hanging="907"/>
        <w:rPr>
          <w:u w:val="single"/>
        </w:rPr>
      </w:pPr>
    </w:p>
    <w:p w14:paraId="55417073" w14:textId="3C144CA3" w:rsidR="00512ED5" w:rsidRPr="00B54A8E" w:rsidRDefault="00512ED5" w:rsidP="00B54A8E">
      <w:pPr>
        <w:tabs>
          <w:tab w:val="left" w:pos="1080"/>
          <w:tab w:val="left" w:pos="1800"/>
          <w:tab w:val="left" w:pos="2520"/>
          <w:tab w:val="left" w:pos="3060"/>
          <w:tab w:val="left" w:pos="3600"/>
          <w:tab w:val="left" w:pos="4320"/>
          <w:tab w:val="left" w:pos="5040"/>
          <w:tab w:val="left" w:pos="9900"/>
        </w:tabs>
        <w:ind w:left="360"/>
        <w:rPr>
          <w:u w:val="single"/>
        </w:rPr>
      </w:pPr>
      <w:r>
        <w:rPr>
          <w:u w:val="single"/>
        </w:rPr>
        <w:tab/>
      </w:r>
      <w:r>
        <w:rPr>
          <w:u w:val="single"/>
        </w:rPr>
        <w:tab/>
      </w:r>
      <w:r>
        <w:rPr>
          <w:u w:val="single"/>
        </w:rPr>
        <w:tab/>
      </w:r>
      <w:r>
        <w:rPr>
          <w:u w:val="single"/>
        </w:rPr>
        <w:tab/>
      </w:r>
      <w:r>
        <w:rPr>
          <w:u w:val="single"/>
        </w:rPr>
        <w:tab/>
      </w:r>
      <w:r>
        <w:rPr>
          <w:u w:val="single"/>
        </w:rPr>
        <w:tab/>
      </w:r>
      <w:r>
        <w:tab/>
      </w:r>
      <w:r w:rsidR="00A71FFE" w:rsidRPr="00A71FFE">
        <w:rPr>
          <w:u w:val="single"/>
        </w:rPr>
        <w:t xml:space="preserve">{{ </w:t>
      </w:r>
      <w:proofErr w:type="spellStart"/>
      <w:r w:rsidR="00A71FFE">
        <w:rPr>
          <w:u w:val="single"/>
        </w:rPr>
        <w:t>other</w:t>
      </w:r>
      <w:r w:rsidR="00582C34">
        <w:rPr>
          <w:u w:val="single"/>
        </w:rPr>
        <w:t>_</w:t>
      </w:r>
      <w:r w:rsidR="00A71FFE">
        <w:rPr>
          <w:u w:val="single"/>
        </w:rPr>
        <w:t>signor</w:t>
      </w:r>
      <w:proofErr w:type="spellEnd"/>
      <w:r w:rsidR="00A71FFE" w:rsidRPr="00A71FFE">
        <w:rPr>
          <w:u w:val="single"/>
        </w:rPr>
        <w:t xml:space="preserve"> }}</w:t>
      </w:r>
      <w:r w:rsidRPr="00B54A8E">
        <w:rPr>
          <w:u w:val="single"/>
        </w:rPr>
        <w:tab/>
      </w:r>
    </w:p>
    <w:p w14:paraId="4A83CA30" w14:textId="77777777" w:rsidR="00512ED5" w:rsidRDefault="00512ED5" w:rsidP="00512ED5">
      <w:pPr>
        <w:ind w:left="360"/>
      </w:pPr>
      <w:r>
        <w:t>Signature of person who I asked to</w:t>
      </w:r>
      <w:r>
        <w:tab/>
      </w:r>
      <w:r>
        <w:tab/>
        <w:t>Printed name of person who I asked to</w:t>
      </w:r>
    </w:p>
    <w:p w14:paraId="3CF0682F" w14:textId="77777777" w:rsidR="00FF40EC" w:rsidRDefault="00512ED5" w:rsidP="00805675">
      <w:pPr>
        <w:ind w:left="360"/>
      </w:pPr>
      <w:r>
        <w:t>Sign this document for me</w:t>
      </w:r>
      <w:r>
        <w:tab/>
      </w:r>
      <w:r>
        <w:tab/>
      </w:r>
      <w:r>
        <w:tab/>
        <w:t>sign this document for me</w:t>
      </w:r>
    </w:p>
    <w:p w14:paraId="6DD99742" w14:textId="77777777" w:rsidR="00C01A30" w:rsidRDefault="00000000" w:rsidP="00D67E7A">
      <w:pPr>
        <w:spacing w:line="480" w:lineRule="auto"/>
      </w:pPr>
      <w:r>
        <w:pict w14:anchorId="4072E6CC">
          <v:group id="_x0000_s1026" editas="canvas" style="width:681.5pt;height:18.05pt;mso-position-horizontal-relative:char;mso-position-vertical-relative:line" coordsize="9736,26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36;height:263" o:preferrelative="f" strokeweight="3pt">
              <v:fill o:detectmouseclick="t"/>
              <v:path o:extrusionok="t" o:connecttype="none"/>
              <o:lock v:ext="edit" text="t"/>
            </v:shape>
            <v:line id="_x0000_s1028" style="position:absolute" from="257,262" to="7200,263" strokeweight="4.5pt"/>
            <w10:anchorlock/>
          </v:group>
        </w:pict>
      </w:r>
    </w:p>
    <w:p w14:paraId="617E8846" w14:textId="77777777" w:rsidR="00805675" w:rsidRDefault="00805675" w:rsidP="00C01A30">
      <w:pPr>
        <w:ind w:left="360"/>
      </w:pPr>
    </w:p>
    <w:p w14:paraId="4E3EC171" w14:textId="77777777" w:rsidR="00C01A30" w:rsidRPr="00617508" w:rsidRDefault="00C01A30" w:rsidP="00C01A30">
      <w:pPr>
        <w:ind w:left="360"/>
        <w:rPr>
          <w:rFonts w:ascii="CG Omega" w:hAnsi="CG Omega" w:cs="MV Boli"/>
          <w:b/>
          <w:sz w:val="26"/>
          <w:szCs w:val="26"/>
        </w:rPr>
      </w:pPr>
      <w:r w:rsidRPr="00617508">
        <w:rPr>
          <w:rFonts w:ascii="CG Omega" w:hAnsi="CG Omega" w:cs="MV Boli"/>
          <w:b/>
          <w:sz w:val="26"/>
          <w:szCs w:val="26"/>
        </w:rPr>
        <w:t>Option 1: Notary Public</w:t>
      </w:r>
    </w:p>
    <w:p w14:paraId="588FE7FD" w14:textId="77777777" w:rsidR="00C01A30" w:rsidRDefault="00C01A30" w:rsidP="00C01A30">
      <w:pPr>
        <w:ind w:left="360"/>
        <w:rPr>
          <w:rFonts w:ascii="MV Boli" w:hAnsi="MV Boli" w:cs="MV Boli"/>
          <w:b/>
        </w:rPr>
      </w:pPr>
    </w:p>
    <w:p w14:paraId="23C3A9E2" w14:textId="77777777" w:rsidR="00C01A30" w:rsidRDefault="00C01A30" w:rsidP="00C01A30">
      <w:pPr>
        <w:ind w:left="360"/>
        <w:rPr>
          <w:rFonts w:ascii="MV Boli" w:hAnsi="MV Boli" w:cs="MV Boli"/>
          <w:b/>
        </w:rPr>
      </w:pPr>
    </w:p>
    <w:p w14:paraId="2458F5D4" w14:textId="75E7AD6A" w:rsidR="00C01A30" w:rsidRDefault="00C01A30" w:rsidP="00C01A30">
      <w:pPr>
        <w:ind w:left="360"/>
        <w:rPr>
          <w:rFonts w:ascii="CG Times" w:hAnsi="CG Times"/>
        </w:rPr>
      </w:pPr>
      <w:r w:rsidRPr="00C01A30">
        <w:rPr>
          <w:rFonts w:ascii="CG Times" w:hAnsi="CG Times"/>
        </w:rPr>
        <w:t xml:space="preserve">In my presence on </w:t>
      </w:r>
      <w:r w:rsidR="0068089E" w:rsidRPr="004C4C58">
        <w:rPr>
          <w:u w:val="single"/>
        </w:rPr>
        <w:t xml:space="preserve">{{ </w:t>
      </w:r>
      <w:proofErr w:type="spellStart"/>
      <w:r w:rsidR="0068089E" w:rsidRPr="004C4C58">
        <w:rPr>
          <w:u w:val="single"/>
        </w:rPr>
        <w:t>signature_date</w:t>
      </w:r>
      <w:proofErr w:type="spellEnd"/>
      <w:r w:rsidR="0068089E" w:rsidRPr="004C4C58">
        <w:rPr>
          <w:u w:val="single"/>
        </w:rPr>
        <w:t>}}</w:t>
      </w:r>
      <w:r w:rsidR="0068089E" w:rsidRPr="00C01A30">
        <w:rPr>
          <w:rFonts w:ascii="CG Times" w:hAnsi="CG Times"/>
        </w:rPr>
        <w:t xml:space="preserve"> </w:t>
      </w:r>
      <w:r w:rsidRPr="00C01A30">
        <w:rPr>
          <w:rFonts w:ascii="CG Times" w:hAnsi="CG Times"/>
        </w:rPr>
        <w:t xml:space="preserve">(date), </w:t>
      </w:r>
      <w:r w:rsidR="004C4C58" w:rsidRPr="00C01A30">
        <w:rPr>
          <w:rFonts w:ascii="CG Times" w:hAnsi="CG Times"/>
          <w:u w:val="single"/>
        </w:rPr>
        <w:tab/>
      </w:r>
      <w:r w:rsidR="004C4C58" w:rsidRPr="00C01A30">
        <w:rPr>
          <w:rFonts w:ascii="CG Times" w:hAnsi="CG Times"/>
          <w:u w:val="single"/>
        </w:rPr>
        <w:tab/>
      </w:r>
      <w:r w:rsidR="004C4C58" w:rsidRPr="00C01A30">
        <w:rPr>
          <w:rFonts w:ascii="CG Times" w:hAnsi="CG Times"/>
          <w:u w:val="single"/>
        </w:rPr>
        <w:tab/>
      </w:r>
      <w:r w:rsidR="004C4C58" w:rsidRPr="00C01A30">
        <w:rPr>
          <w:rFonts w:ascii="CG Times" w:hAnsi="CG Times"/>
          <w:u w:val="single"/>
        </w:rPr>
        <w:tab/>
      </w:r>
      <w:r w:rsidRPr="00C01A30">
        <w:rPr>
          <w:rFonts w:ascii="CG Times" w:hAnsi="CG Times"/>
        </w:rPr>
        <w:t xml:space="preserve">(name) acknowledged his/her signature on this document or acknowledged that he/she authorized the person </w:t>
      </w:r>
      <w:r>
        <w:rPr>
          <w:rFonts w:ascii="CG Times" w:hAnsi="CG Times"/>
        </w:rPr>
        <w:t xml:space="preserve">signing this document to sign on his/her behalf.  I am not named as a health care </w:t>
      </w:r>
      <w:r w:rsidR="00AF0EE8">
        <w:rPr>
          <w:rFonts w:ascii="CG Times" w:hAnsi="CG Times"/>
        </w:rPr>
        <w:t>agent</w:t>
      </w:r>
      <w:r>
        <w:rPr>
          <w:rFonts w:ascii="CG Times" w:hAnsi="CG Times"/>
        </w:rPr>
        <w:t xml:space="preserve"> or alternate health care </w:t>
      </w:r>
      <w:r w:rsidR="00AF0EE8">
        <w:rPr>
          <w:rFonts w:ascii="CG Times" w:hAnsi="CG Times"/>
        </w:rPr>
        <w:t>agent</w:t>
      </w:r>
      <w:r>
        <w:rPr>
          <w:rFonts w:ascii="CG Times" w:hAnsi="CG Times"/>
        </w:rPr>
        <w:t xml:space="preserve"> in this document.</w:t>
      </w:r>
    </w:p>
    <w:p w14:paraId="03DB9EBC" w14:textId="77777777" w:rsidR="00C01A30" w:rsidRDefault="00C01A30" w:rsidP="00C01A30">
      <w:pPr>
        <w:ind w:left="360"/>
        <w:rPr>
          <w:rFonts w:ascii="CG Times" w:hAnsi="CG Times"/>
        </w:rPr>
      </w:pPr>
    </w:p>
    <w:p w14:paraId="1B65482C" w14:textId="77777777" w:rsidR="00C01A30" w:rsidRDefault="00C01A30" w:rsidP="00C01A30">
      <w:pPr>
        <w:ind w:left="360"/>
        <w:rPr>
          <w:rFonts w:ascii="CG Times" w:hAnsi="CG Times"/>
        </w:rPr>
      </w:pPr>
    </w:p>
    <w:p w14:paraId="178E8A77" w14:textId="77777777" w:rsidR="00C01A30" w:rsidRDefault="00C01A30" w:rsidP="00C01A30">
      <w:pPr>
        <w:ind w:left="360"/>
        <w:rPr>
          <w:rFonts w:ascii="CG Times" w:hAnsi="CG Times"/>
        </w:rPr>
      </w:pPr>
      <w:r>
        <w:rPr>
          <w:rFonts w:ascii="CG Times" w:hAnsi="CG Times"/>
        </w:rPr>
        <w:t>Subscribed and sworn to before me this</w:t>
      </w:r>
    </w:p>
    <w:p w14:paraId="5262BFD6" w14:textId="77777777" w:rsidR="00C01A30" w:rsidRDefault="00C01A30" w:rsidP="00C01A30">
      <w:pPr>
        <w:ind w:left="360"/>
        <w:rPr>
          <w:rFonts w:ascii="CG Times" w:hAnsi="CG Times"/>
        </w:rPr>
      </w:pPr>
    </w:p>
    <w:p w14:paraId="31664EF5" w14:textId="77777777" w:rsidR="00C01A30" w:rsidRDefault="00C01A30" w:rsidP="00C01A30">
      <w:pPr>
        <w:tabs>
          <w:tab w:val="left" w:pos="1080"/>
        </w:tabs>
        <w:ind w:left="360"/>
        <w:rPr>
          <w:rFonts w:ascii="CG Times" w:hAnsi="CG Times"/>
        </w:rPr>
      </w:pPr>
      <w:r>
        <w:rPr>
          <w:rFonts w:ascii="CG Times" w:hAnsi="CG Times"/>
          <w:u w:val="single"/>
        </w:rPr>
        <w:tab/>
      </w:r>
      <w:r>
        <w:rPr>
          <w:rFonts w:ascii="CG Times" w:hAnsi="CG Times"/>
        </w:rPr>
        <w:t xml:space="preserve"> day of</w:t>
      </w:r>
      <w:r>
        <w:rPr>
          <w:rFonts w:ascii="CG Times" w:hAnsi="CG Times"/>
          <w:u w:val="single"/>
        </w:rPr>
        <w:tab/>
      </w:r>
      <w:r>
        <w:rPr>
          <w:rFonts w:ascii="CG Times" w:hAnsi="CG Times"/>
          <w:u w:val="single"/>
        </w:rPr>
        <w:tab/>
      </w:r>
      <w:r>
        <w:rPr>
          <w:rFonts w:ascii="CG Times" w:hAnsi="CG Times"/>
          <w:u w:val="single"/>
        </w:rPr>
        <w:tab/>
      </w:r>
      <w:r>
        <w:rPr>
          <w:rFonts w:ascii="CG Times" w:hAnsi="CG Times"/>
          <w:u w:val="single"/>
        </w:rPr>
        <w:tab/>
      </w:r>
      <w:r>
        <w:rPr>
          <w:rFonts w:ascii="CG Times" w:hAnsi="CG Times"/>
        </w:rPr>
        <w:t xml:space="preserve">, </w:t>
      </w:r>
      <w:r>
        <w:rPr>
          <w:rFonts w:ascii="CG Times" w:hAnsi="CG Times"/>
          <w:u w:val="single"/>
        </w:rPr>
        <w:tab/>
      </w:r>
      <w:r>
        <w:rPr>
          <w:rFonts w:ascii="CG Times" w:hAnsi="CG Times"/>
        </w:rPr>
        <w:t>.</w:t>
      </w:r>
    </w:p>
    <w:p w14:paraId="3CEFDB28" w14:textId="77777777" w:rsidR="00C01A30" w:rsidRDefault="00C01A30" w:rsidP="00C01A30">
      <w:pPr>
        <w:tabs>
          <w:tab w:val="left" w:pos="1080"/>
        </w:tabs>
        <w:ind w:left="360"/>
        <w:rPr>
          <w:rFonts w:ascii="CG Times" w:hAnsi="CG Times"/>
        </w:rPr>
      </w:pPr>
    </w:p>
    <w:p w14:paraId="58B75250" w14:textId="77777777" w:rsidR="00C01A30" w:rsidRDefault="00C01A30" w:rsidP="00C01A30">
      <w:pPr>
        <w:tabs>
          <w:tab w:val="left" w:pos="1080"/>
        </w:tabs>
        <w:ind w:left="360"/>
        <w:rPr>
          <w:rFonts w:ascii="CG Times" w:hAnsi="CG Times"/>
          <w:u w:val="single"/>
        </w:rPr>
      </w:pPr>
    </w:p>
    <w:p w14:paraId="0BDDBD87" w14:textId="77777777" w:rsidR="00C01A30" w:rsidRDefault="00C01A30" w:rsidP="00C01A30">
      <w:pPr>
        <w:tabs>
          <w:tab w:val="left" w:pos="1080"/>
        </w:tabs>
        <w:ind w:left="360"/>
        <w:rPr>
          <w:rFonts w:ascii="CG Times" w:hAnsi="CG Times"/>
          <w:u w:val="single"/>
        </w:rPr>
      </w:pPr>
      <w:r>
        <w:rPr>
          <w:rFonts w:ascii="CG Times" w:hAnsi="CG Times"/>
          <w:u w:val="single"/>
        </w:rPr>
        <w:tab/>
      </w:r>
      <w:r>
        <w:rPr>
          <w:rFonts w:ascii="CG Times" w:hAnsi="CG Times"/>
          <w:u w:val="single"/>
        </w:rPr>
        <w:tab/>
      </w:r>
      <w:r>
        <w:rPr>
          <w:rFonts w:ascii="CG Times" w:hAnsi="CG Times"/>
          <w:u w:val="single"/>
        </w:rPr>
        <w:tab/>
      </w:r>
      <w:r>
        <w:rPr>
          <w:rFonts w:ascii="CG Times" w:hAnsi="CG Times"/>
          <w:u w:val="single"/>
        </w:rPr>
        <w:tab/>
      </w:r>
      <w:r>
        <w:rPr>
          <w:rFonts w:ascii="CG Times" w:hAnsi="CG Times"/>
          <w:u w:val="single"/>
        </w:rPr>
        <w:tab/>
      </w:r>
      <w:r>
        <w:rPr>
          <w:rFonts w:ascii="CG Times" w:hAnsi="CG Times"/>
          <w:u w:val="single"/>
        </w:rPr>
        <w:tab/>
      </w:r>
      <w:r>
        <w:rPr>
          <w:rFonts w:ascii="CG Times" w:hAnsi="CG Times"/>
          <w:u w:val="single"/>
        </w:rPr>
        <w:tab/>
      </w:r>
    </w:p>
    <w:p w14:paraId="54BC9E30" w14:textId="77777777" w:rsidR="00C01A30" w:rsidRPr="00C01A30" w:rsidRDefault="00C01A30" w:rsidP="00C01A30">
      <w:pPr>
        <w:tabs>
          <w:tab w:val="left" w:pos="1080"/>
        </w:tabs>
        <w:ind w:left="360"/>
        <w:rPr>
          <w:rFonts w:ascii="CG Times" w:hAnsi="CG Times"/>
        </w:rPr>
      </w:pPr>
      <w:r>
        <w:rPr>
          <w:rFonts w:ascii="CG Times" w:hAnsi="CG Times"/>
        </w:rPr>
        <w:t>Notary Public</w:t>
      </w:r>
    </w:p>
    <w:p w14:paraId="1862FB3F" w14:textId="77777777" w:rsidR="00617508" w:rsidRDefault="001A7E6F" w:rsidP="00DA24DC">
      <w:pPr>
        <w:ind w:right="720"/>
        <w:rPr>
          <w:rFonts w:ascii="CG Omega" w:hAnsi="CG Omega" w:cs="MV Boli"/>
          <w:b/>
          <w:sz w:val="26"/>
          <w:szCs w:val="26"/>
        </w:rPr>
      </w:pPr>
      <w:r>
        <w:br w:type="page"/>
      </w:r>
      <w:r w:rsidR="00617508">
        <w:rPr>
          <w:rFonts w:ascii="CG Omega" w:hAnsi="CG Omega" w:cs="MV Boli"/>
          <w:b/>
          <w:sz w:val="26"/>
          <w:szCs w:val="26"/>
        </w:rPr>
        <w:lastRenderedPageBreak/>
        <w:t>Option 2:  Witnesses</w:t>
      </w:r>
    </w:p>
    <w:p w14:paraId="284D651F" w14:textId="77777777" w:rsidR="00617508" w:rsidRDefault="00617508" w:rsidP="00DA24DC">
      <w:pPr>
        <w:ind w:right="720"/>
        <w:rPr>
          <w:rFonts w:ascii="CG Omega" w:hAnsi="CG Omega" w:cs="MV Boli"/>
          <w:b/>
          <w:sz w:val="26"/>
          <w:szCs w:val="26"/>
        </w:rPr>
      </w:pPr>
    </w:p>
    <w:p w14:paraId="3C2D29CF" w14:textId="77777777" w:rsidR="00617508" w:rsidRDefault="00617508" w:rsidP="00DA24DC">
      <w:pPr>
        <w:ind w:right="720"/>
      </w:pPr>
      <w:r>
        <w:t xml:space="preserve">Two witnesses must sign.  Only one of the two witnesses can be a health care provider or an employee of a health care provider giving direct care to me on the day I sign this document. </w:t>
      </w:r>
    </w:p>
    <w:p w14:paraId="2BA9B1FB" w14:textId="77777777" w:rsidR="00DA24DC" w:rsidRDefault="00DA24DC" w:rsidP="00DA24DC">
      <w:pPr>
        <w:spacing w:line="360" w:lineRule="auto"/>
        <w:ind w:right="720"/>
      </w:pPr>
    </w:p>
    <w:p w14:paraId="281DC479" w14:textId="77777777" w:rsidR="00617508" w:rsidRDefault="00617508" w:rsidP="00DA24DC">
      <w:pPr>
        <w:spacing w:line="360" w:lineRule="auto"/>
        <w:ind w:right="720"/>
      </w:pPr>
      <w:r>
        <w:t>Witness One:</w:t>
      </w:r>
    </w:p>
    <w:p w14:paraId="19072B14" w14:textId="0119EB9D" w:rsidR="00617508" w:rsidRDefault="00617508" w:rsidP="00DA24DC">
      <w:pPr>
        <w:tabs>
          <w:tab w:val="left" w:pos="720"/>
        </w:tabs>
        <w:ind w:left="720" w:right="720" w:hanging="720"/>
      </w:pPr>
      <w:r>
        <w:t>(</w:t>
      </w:r>
      <w:proofErr w:type="spellStart"/>
      <w:r>
        <w:t>i</w:t>
      </w:r>
      <w:proofErr w:type="spellEnd"/>
      <w:r>
        <w:t>)</w:t>
      </w:r>
      <w:r>
        <w:tab/>
        <w:t xml:space="preserve">In my presence on </w:t>
      </w:r>
      <w:r w:rsidR="0068089E" w:rsidRPr="004C4C58">
        <w:rPr>
          <w:u w:val="single"/>
        </w:rPr>
        <w:t xml:space="preserve">{{ </w:t>
      </w:r>
      <w:proofErr w:type="spellStart"/>
      <w:r w:rsidR="0068089E" w:rsidRPr="004C4C58">
        <w:rPr>
          <w:u w:val="single"/>
        </w:rPr>
        <w:t>signature_date</w:t>
      </w:r>
      <w:proofErr w:type="spellEnd"/>
      <w:r w:rsidR="0068089E" w:rsidRPr="004C4C58">
        <w:rPr>
          <w:u w:val="single"/>
        </w:rPr>
        <w:t>}}</w:t>
      </w:r>
      <w:r w:rsidR="0068089E">
        <w:t xml:space="preserve"> </w:t>
      </w:r>
      <w:r>
        <w:t xml:space="preserve">(date), </w:t>
      </w:r>
      <w:bookmarkStart w:id="6" w:name="_Hlk162876874"/>
      <w:r w:rsidR="00E40279" w:rsidRPr="00E40279">
        <w:rPr>
          <w:u w:val="single"/>
        </w:rPr>
        <w:t xml:space="preserve">{{ </w:t>
      </w:r>
      <w:r w:rsidR="00E40279">
        <w:rPr>
          <w:u w:val="single"/>
        </w:rPr>
        <w:t>witness</w:t>
      </w:r>
      <w:r w:rsidR="0068089E">
        <w:rPr>
          <w:u w:val="single"/>
        </w:rPr>
        <w:t>es[0]</w:t>
      </w:r>
      <w:r w:rsidR="00E40279" w:rsidRPr="00E40279">
        <w:rPr>
          <w:u w:val="single"/>
        </w:rPr>
        <w:t xml:space="preserve"> }} </w:t>
      </w:r>
      <w:bookmarkEnd w:id="6"/>
      <w:r>
        <w:t>(name) acknowledge</w:t>
      </w:r>
      <w:r w:rsidR="00DD6266">
        <w:t>d</w:t>
      </w:r>
      <w:r>
        <w:t xml:space="preserve"> his/her signature on this document or acknowledged that he/she authorized the person signing this document to sign on his/her behalf.</w:t>
      </w:r>
    </w:p>
    <w:p w14:paraId="430C5EEE" w14:textId="77777777" w:rsidR="00617508" w:rsidRDefault="00617508" w:rsidP="00DA24DC">
      <w:pPr>
        <w:tabs>
          <w:tab w:val="left" w:pos="720"/>
        </w:tabs>
        <w:ind w:left="720" w:right="720" w:hanging="720"/>
      </w:pPr>
      <w:r>
        <w:t>(ii)</w:t>
      </w:r>
      <w:r>
        <w:tab/>
        <w:t>I am at least 18 years of age.</w:t>
      </w:r>
    </w:p>
    <w:p w14:paraId="4CA2A0EF" w14:textId="77777777" w:rsidR="00617508" w:rsidRDefault="00617508" w:rsidP="00DA24DC">
      <w:pPr>
        <w:numPr>
          <w:ilvl w:val="0"/>
          <w:numId w:val="3"/>
        </w:numPr>
        <w:tabs>
          <w:tab w:val="left" w:pos="720"/>
        </w:tabs>
        <w:ind w:left="720" w:right="720"/>
      </w:pPr>
      <w:r>
        <w:t xml:space="preserve">I am not named as a health care </w:t>
      </w:r>
      <w:r w:rsidR="00AF0EE8">
        <w:t>agent</w:t>
      </w:r>
      <w:r>
        <w:t xml:space="preserve"> or an alternate health care </w:t>
      </w:r>
      <w:r w:rsidR="00AF0EE8">
        <w:t>agent</w:t>
      </w:r>
      <w:r>
        <w:t xml:space="preserve"> in this document.</w:t>
      </w:r>
    </w:p>
    <w:p w14:paraId="1604CDD0" w14:textId="77777777" w:rsidR="00617508" w:rsidRDefault="00617508" w:rsidP="00DA24DC">
      <w:pPr>
        <w:numPr>
          <w:ilvl w:val="0"/>
          <w:numId w:val="3"/>
        </w:numPr>
        <w:tabs>
          <w:tab w:val="left" w:pos="720"/>
        </w:tabs>
        <w:ind w:left="720" w:right="720"/>
      </w:pPr>
      <w:r>
        <w:t>If I am a health care provider or an employee of a health care provider giving direct care to the person listed above in (</w:t>
      </w:r>
      <w:proofErr w:type="spellStart"/>
      <w:r>
        <w:t>i</w:t>
      </w:r>
      <w:proofErr w:type="spellEnd"/>
      <w:r>
        <w:t>), I must initial this box:  [</w:t>
      </w:r>
      <w:r w:rsidR="00DD6266">
        <w:t xml:space="preserve"> </w:t>
      </w:r>
      <w:r w:rsidR="00432A0D">
        <w:t xml:space="preserve">  </w:t>
      </w:r>
      <w:r>
        <w:t xml:space="preserve"> ]</w:t>
      </w:r>
    </w:p>
    <w:p w14:paraId="515867FF" w14:textId="77777777" w:rsidR="00DA24DC" w:rsidRDefault="00DA24DC" w:rsidP="00DA24DC">
      <w:pPr>
        <w:tabs>
          <w:tab w:val="left" w:pos="720"/>
        </w:tabs>
        <w:ind w:right="720"/>
      </w:pPr>
    </w:p>
    <w:p w14:paraId="479A8DC2" w14:textId="77777777" w:rsidR="00DA24DC" w:rsidRDefault="00DA24DC" w:rsidP="00DA24DC">
      <w:pPr>
        <w:tabs>
          <w:tab w:val="left" w:pos="720"/>
        </w:tabs>
        <w:ind w:right="720"/>
      </w:pPr>
      <w:r>
        <w:t>I certify that the information in (</w:t>
      </w:r>
      <w:proofErr w:type="spellStart"/>
      <w:r>
        <w:t>i</w:t>
      </w:r>
      <w:proofErr w:type="spellEnd"/>
      <w:r>
        <w:t>) through (iv) is true and correct.</w:t>
      </w:r>
    </w:p>
    <w:p w14:paraId="0F3D2971" w14:textId="77777777" w:rsidR="00DA24DC" w:rsidRDefault="00DA24DC" w:rsidP="00DA24DC">
      <w:pPr>
        <w:tabs>
          <w:tab w:val="left" w:pos="720"/>
        </w:tabs>
        <w:ind w:right="720"/>
      </w:pPr>
    </w:p>
    <w:p w14:paraId="386B7EFC" w14:textId="77777777" w:rsidR="00DA24DC" w:rsidRDefault="00DA24DC" w:rsidP="00DA24DC">
      <w:pPr>
        <w:tabs>
          <w:tab w:val="left" w:pos="720"/>
        </w:tabs>
        <w:ind w:right="720"/>
      </w:pPr>
    </w:p>
    <w:p w14:paraId="0EF36676" w14:textId="77777777" w:rsidR="00DA24DC" w:rsidRDefault="00DA24DC" w:rsidP="00DA24DC">
      <w:pPr>
        <w:tabs>
          <w:tab w:val="left" w:pos="720"/>
        </w:tabs>
        <w:ind w:left="4320" w:right="720"/>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14:paraId="2AAE7956" w14:textId="3F271F39" w:rsidR="00DA24DC" w:rsidRDefault="00DA24DC" w:rsidP="00DA24DC">
      <w:pPr>
        <w:tabs>
          <w:tab w:val="left" w:pos="720"/>
        </w:tabs>
        <w:ind w:left="4320" w:right="720"/>
      </w:pPr>
      <w:r>
        <w:tab/>
        <w:t xml:space="preserve">(Signature of </w:t>
      </w:r>
      <w:r w:rsidR="00E40279" w:rsidRPr="00E40279">
        <w:t xml:space="preserve">{{ </w:t>
      </w:r>
      <w:r w:rsidR="00E40279">
        <w:t>witness</w:t>
      </w:r>
      <w:r w:rsidR="00582C34">
        <w:t>es[0]</w:t>
      </w:r>
      <w:r w:rsidR="00E40279" w:rsidRPr="00E40279">
        <w:t xml:space="preserve"> }}</w:t>
      </w:r>
    </w:p>
    <w:p w14:paraId="0271A220" w14:textId="77777777" w:rsidR="00DA24DC" w:rsidRDefault="00DA24DC" w:rsidP="00DA24DC">
      <w:pPr>
        <w:tabs>
          <w:tab w:val="left" w:pos="720"/>
        </w:tabs>
        <w:ind w:right="720"/>
      </w:pPr>
    </w:p>
    <w:p w14:paraId="5C655CD9" w14:textId="058688A8" w:rsidR="00DA24DC" w:rsidRDefault="00DA24DC" w:rsidP="00994715">
      <w:pPr>
        <w:tabs>
          <w:tab w:val="left" w:pos="900"/>
          <w:tab w:val="left" w:pos="1440"/>
          <w:tab w:val="left" w:pos="7560"/>
        </w:tabs>
        <w:ind w:left="900" w:right="2160" w:hanging="900"/>
        <w:rPr>
          <w:u w:val="single"/>
        </w:rPr>
      </w:pPr>
      <w:r>
        <w:t xml:space="preserve">Address: </w:t>
      </w:r>
      <w:r>
        <w:rPr>
          <w:u w:val="single"/>
        </w:rPr>
        <w:tab/>
      </w:r>
      <w:r w:rsidR="00E40279" w:rsidRPr="00E40279">
        <w:rPr>
          <w:u w:val="single"/>
        </w:rPr>
        <w:t xml:space="preserve">{{ </w:t>
      </w:r>
      <w:r w:rsidR="00E40279">
        <w:rPr>
          <w:u w:val="single"/>
        </w:rPr>
        <w:t>witness</w:t>
      </w:r>
      <w:r w:rsidR="00B679E4">
        <w:rPr>
          <w:u w:val="single"/>
        </w:rPr>
        <w:t>es</w:t>
      </w:r>
      <w:r w:rsidR="0068089E">
        <w:rPr>
          <w:u w:val="single"/>
        </w:rPr>
        <w:t>[0]</w:t>
      </w:r>
      <w:r w:rsidR="00E40279" w:rsidRPr="00E40279">
        <w:rPr>
          <w:u w:val="single"/>
        </w:rPr>
        <w:t>.</w:t>
      </w:r>
      <w:proofErr w:type="spellStart"/>
      <w:r w:rsidR="00E40279" w:rsidRPr="00E40279">
        <w:rPr>
          <w:u w:val="single"/>
        </w:rPr>
        <w:t>address.line_one</w:t>
      </w:r>
      <w:proofErr w:type="spellEnd"/>
      <w:r w:rsidR="00E40279" w:rsidRPr="00E40279">
        <w:rPr>
          <w:u w:val="single"/>
        </w:rPr>
        <w:t>() }}</w:t>
      </w:r>
      <w:r>
        <w:rPr>
          <w:u w:val="single"/>
        </w:rPr>
        <w:tab/>
      </w:r>
      <w:r>
        <w:rPr>
          <w:u w:val="single"/>
        </w:rPr>
        <w:tab/>
      </w:r>
      <w:r>
        <w:rPr>
          <w:u w:val="single"/>
        </w:rPr>
        <w:tab/>
      </w:r>
      <w:r w:rsidR="00E40279" w:rsidRPr="00E40279">
        <w:rPr>
          <w:u w:val="single"/>
        </w:rPr>
        <w:t xml:space="preserve">{{ </w:t>
      </w:r>
      <w:r w:rsidR="00E40279">
        <w:rPr>
          <w:u w:val="single"/>
        </w:rPr>
        <w:t>witness</w:t>
      </w:r>
      <w:r w:rsidR="00B679E4">
        <w:rPr>
          <w:u w:val="single"/>
        </w:rPr>
        <w:t>es</w:t>
      </w:r>
      <w:r w:rsidR="0068089E">
        <w:rPr>
          <w:u w:val="single"/>
        </w:rPr>
        <w:t>[0]</w:t>
      </w:r>
      <w:r w:rsidR="00E40279" w:rsidRPr="00E40279">
        <w:rPr>
          <w:u w:val="single"/>
        </w:rPr>
        <w:t>.</w:t>
      </w:r>
      <w:proofErr w:type="spellStart"/>
      <w:r w:rsidR="00E40279" w:rsidRPr="00E40279">
        <w:rPr>
          <w:u w:val="single"/>
        </w:rPr>
        <w:t>address.line_</w:t>
      </w:r>
      <w:r w:rsidR="00E40279">
        <w:rPr>
          <w:u w:val="single"/>
        </w:rPr>
        <w:t>two</w:t>
      </w:r>
      <w:proofErr w:type="spellEnd"/>
      <w:r w:rsidR="00E40279" w:rsidRPr="00E40279">
        <w:rPr>
          <w:u w:val="single"/>
        </w:rPr>
        <w:t>() }}</w:t>
      </w:r>
      <w:r>
        <w:rPr>
          <w:u w:val="single"/>
        </w:rPr>
        <w:tab/>
      </w:r>
      <w:r>
        <w:rPr>
          <w:u w:val="single"/>
        </w:rPr>
        <w:tab/>
      </w:r>
    </w:p>
    <w:p w14:paraId="37A7C5A7" w14:textId="77777777" w:rsidR="00DA24DC" w:rsidRDefault="00DA24DC" w:rsidP="00994715">
      <w:pPr>
        <w:tabs>
          <w:tab w:val="left" w:pos="720"/>
        </w:tabs>
        <w:ind w:right="2160"/>
        <w:rPr>
          <w:u w:val="single"/>
        </w:rPr>
      </w:pPr>
    </w:p>
    <w:p w14:paraId="3A5679D3" w14:textId="77777777" w:rsidR="00DA24DC" w:rsidRDefault="00DA24DC" w:rsidP="00DA24DC">
      <w:pPr>
        <w:spacing w:line="360" w:lineRule="auto"/>
        <w:ind w:right="720"/>
      </w:pPr>
      <w:r>
        <w:t>Witness Two:</w:t>
      </w:r>
    </w:p>
    <w:p w14:paraId="228C6B8C" w14:textId="6CCD8A32" w:rsidR="00DA24DC" w:rsidRDefault="00DA24DC" w:rsidP="00DA24DC">
      <w:pPr>
        <w:tabs>
          <w:tab w:val="left" w:pos="720"/>
        </w:tabs>
        <w:ind w:left="720" w:right="720" w:hanging="720"/>
      </w:pPr>
      <w:r>
        <w:t>(</w:t>
      </w:r>
      <w:proofErr w:type="spellStart"/>
      <w:r>
        <w:t>i</w:t>
      </w:r>
      <w:proofErr w:type="spellEnd"/>
      <w:r>
        <w:t>)</w:t>
      </w:r>
      <w:r>
        <w:tab/>
        <w:t xml:space="preserve">In my presence on </w:t>
      </w:r>
      <w:r w:rsidR="0068089E" w:rsidRPr="004C4C58">
        <w:rPr>
          <w:u w:val="single"/>
        </w:rPr>
        <w:t xml:space="preserve">{{ </w:t>
      </w:r>
      <w:proofErr w:type="spellStart"/>
      <w:r w:rsidR="0068089E" w:rsidRPr="004C4C58">
        <w:rPr>
          <w:u w:val="single"/>
        </w:rPr>
        <w:t>signature_date</w:t>
      </w:r>
      <w:proofErr w:type="spellEnd"/>
      <w:r w:rsidR="0068089E" w:rsidRPr="004C4C58">
        <w:rPr>
          <w:u w:val="single"/>
        </w:rPr>
        <w:t>}}</w:t>
      </w:r>
      <w:r w:rsidR="0068089E">
        <w:t xml:space="preserve"> </w:t>
      </w:r>
      <w:r>
        <w:t xml:space="preserve">(date), </w:t>
      </w:r>
      <w:r w:rsidR="00E40279" w:rsidRPr="00E40279">
        <w:rPr>
          <w:u w:val="single"/>
        </w:rPr>
        <w:t>{{ witness</w:t>
      </w:r>
      <w:r w:rsidR="0068089E">
        <w:rPr>
          <w:u w:val="single"/>
        </w:rPr>
        <w:t>es[1]</w:t>
      </w:r>
      <w:r w:rsidR="00E40279" w:rsidRPr="00E40279">
        <w:rPr>
          <w:u w:val="single"/>
        </w:rPr>
        <w:t xml:space="preserve"> }} </w:t>
      </w:r>
      <w:r>
        <w:t>(name) acknowledge</w:t>
      </w:r>
      <w:r w:rsidR="00DD6266">
        <w:t>d</w:t>
      </w:r>
      <w:r>
        <w:t xml:space="preserve"> his/her signature on this document or acknowledged that he/she authorized the person signing this document to sign on his/her behalf.</w:t>
      </w:r>
    </w:p>
    <w:p w14:paraId="00068FD0" w14:textId="77777777" w:rsidR="00DA24DC" w:rsidRDefault="00DA24DC" w:rsidP="00DA24DC">
      <w:pPr>
        <w:tabs>
          <w:tab w:val="left" w:pos="720"/>
        </w:tabs>
        <w:ind w:left="720" w:right="720" w:hanging="720"/>
      </w:pPr>
      <w:r>
        <w:t>(ii)</w:t>
      </w:r>
      <w:r>
        <w:tab/>
        <w:t>I am at least 18 years of age.</w:t>
      </w:r>
    </w:p>
    <w:p w14:paraId="16C7C9A6" w14:textId="77777777" w:rsidR="00DA24DC" w:rsidRDefault="00DA24DC" w:rsidP="00DA24DC">
      <w:pPr>
        <w:numPr>
          <w:ilvl w:val="0"/>
          <w:numId w:val="3"/>
        </w:numPr>
        <w:tabs>
          <w:tab w:val="left" w:pos="720"/>
        </w:tabs>
        <w:ind w:left="720" w:right="720"/>
      </w:pPr>
      <w:r>
        <w:t xml:space="preserve">I am not named as a health care </w:t>
      </w:r>
      <w:r w:rsidR="00AF0EE8">
        <w:t>agent</w:t>
      </w:r>
      <w:r>
        <w:t xml:space="preserve"> or an alternate health care </w:t>
      </w:r>
      <w:r w:rsidR="00AF0EE8">
        <w:t>agent</w:t>
      </w:r>
      <w:r>
        <w:t xml:space="preserve"> in this document.</w:t>
      </w:r>
    </w:p>
    <w:p w14:paraId="098FA9CB" w14:textId="77777777" w:rsidR="00DA24DC" w:rsidRDefault="00DA24DC" w:rsidP="00DA24DC">
      <w:pPr>
        <w:numPr>
          <w:ilvl w:val="0"/>
          <w:numId w:val="3"/>
        </w:numPr>
        <w:tabs>
          <w:tab w:val="left" w:pos="720"/>
        </w:tabs>
        <w:ind w:left="720" w:right="720"/>
      </w:pPr>
      <w:r>
        <w:t>If I am a health care provider or an employee of a health care provider giving direct care to the person listed above in (</w:t>
      </w:r>
      <w:proofErr w:type="spellStart"/>
      <w:r>
        <w:t>i</w:t>
      </w:r>
      <w:proofErr w:type="spellEnd"/>
      <w:r>
        <w:t>), I must initial this box:  [</w:t>
      </w:r>
      <w:r w:rsidR="00DD6266">
        <w:t xml:space="preserve"> </w:t>
      </w:r>
      <w:r w:rsidR="00432A0D">
        <w:t xml:space="preserve">  </w:t>
      </w:r>
      <w:r>
        <w:t xml:space="preserve"> ]</w:t>
      </w:r>
    </w:p>
    <w:p w14:paraId="677192A0" w14:textId="77777777" w:rsidR="00DA24DC" w:rsidRDefault="00DA24DC" w:rsidP="00DA24DC">
      <w:pPr>
        <w:tabs>
          <w:tab w:val="left" w:pos="720"/>
        </w:tabs>
        <w:ind w:right="720"/>
      </w:pPr>
    </w:p>
    <w:p w14:paraId="0B12EF85" w14:textId="77777777" w:rsidR="00DA24DC" w:rsidRDefault="00DA24DC" w:rsidP="00DA24DC">
      <w:pPr>
        <w:tabs>
          <w:tab w:val="left" w:pos="720"/>
        </w:tabs>
        <w:ind w:right="720"/>
      </w:pPr>
      <w:r>
        <w:t>I certify that the information in (</w:t>
      </w:r>
      <w:proofErr w:type="spellStart"/>
      <w:r>
        <w:t>i</w:t>
      </w:r>
      <w:proofErr w:type="spellEnd"/>
      <w:r>
        <w:t>) through (iv) is true and correct.</w:t>
      </w:r>
    </w:p>
    <w:p w14:paraId="707B7816" w14:textId="77777777" w:rsidR="00DA24DC" w:rsidRDefault="00DA24DC" w:rsidP="00DA24DC">
      <w:pPr>
        <w:tabs>
          <w:tab w:val="left" w:pos="720"/>
        </w:tabs>
        <w:ind w:right="720"/>
      </w:pPr>
    </w:p>
    <w:p w14:paraId="4BBADBBA" w14:textId="77777777" w:rsidR="00DA24DC" w:rsidRDefault="00DA24DC" w:rsidP="00DA24DC">
      <w:pPr>
        <w:tabs>
          <w:tab w:val="left" w:pos="720"/>
        </w:tabs>
        <w:ind w:right="720"/>
      </w:pPr>
    </w:p>
    <w:p w14:paraId="5A8C5299" w14:textId="77777777" w:rsidR="00DA24DC" w:rsidRDefault="00DA24DC" w:rsidP="00DA24DC">
      <w:pPr>
        <w:tabs>
          <w:tab w:val="left" w:pos="720"/>
        </w:tabs>
        <w:ind w:left="4320" w:right="720"/>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14:paraId="5449A43A" w14:textId="5ED49747" w:rsidR="00DA24DC" w:rsidRDefault="00DA24DC" w:rsidP="00DA24DC">
      <w:pPr>
        <w:tabs>
          <w:tab w:val="left" w:pos="720"/>
        </w:tabs>
        <w:ind w:left="4320" w:right="720"/>
      </w:pPr>
      <w:r>
        <w:tab/>
        <w:t xml:space="preserve">(Signature of </w:t>
      </w:r>
      <w:r w:rsidR="00E40279" w:rsidRPr="00E40279">
        <w:t>{{ witness</w:t>
      </w:r>
      <w:r w:rsidR="00582C34">
        <w:t>es[1]</w:t>
      </w:r>
      <w:r w:rsidR="00E40279" w:rsidRPr="00E40279">
        <w:t xml:space="preserve"> }}</w:t>
      </w:r>
    </w:p>
    <w:p w14:paraId="282E2D72" w14:textId="77777777" w:rsidR="00DA24DC" w:rsidRDefault="00DA24DC" w:rsidP="00DA24DC">
      <w:pPr>
        <w:tabs>
          <w:tab w:val="left" w:pos="720"/>
        </w:tabs>
        <w:ind w:right="720"/>
      </w:pPr>
    </w:p>
    <w:p w14:paraId="0E92493B" w14:textId="51D8F7BE" w:rsidR="00DA24DC" w:rsidRDefault="00DA24DC" w:rsidP="00994715">
      <w:pPr>
        <w:tabs>
          <w:tab w:val="left" w:pos="900"/>
          <w:tab w:val="left" w:pos="1440"/>
          <w:tab w:val="left" w:pos="7560"/>
        </w:tabs>
        <w:ind w:left="900" w:right="2160" w:hanging="900"/>
        <w:rPr>
          <w:u w:val="single"/>
        </w:rPr>
      </w:pPr>
      <w:r>
        <w:t xml:space="preserve">Address: </w:t>
      </w:r>
      <w:r>
        <w:rPr>
          <w:u w:val="single"/>
        </w:rPr>
        <w:tab/>
      </w:r>
      <w:r w:rsidR="00E40279" w:rsidRPr="00E40279">
        <w:rPr>
          <w:u w:val="single"/>
        </w:rPr>
        <w:t xml:space="preserve">{{ </w:t>
      </w:r>
      <w:r w:rsidR="00E40279">
        <w:rPr>
          <w:u w:val="single"/>
        </w:rPr>
        <w:t>witness</w:t>
      </w:r>
      <w:r w:rsidR="00B679E4">
        <w:rPr>
          <w:u w:val="single"/>
        </w:rPr>
        <w:t>es</w:t>
      </w:r>
      <w:r w:rsidR="0068089E">
        <w:rPr>
          <w:u w:val="single"/>
        </w:rPr>
        <w:t>[1]</w:t>
      </w:r>
      <w:r w:rsidR="00E40279" w:rsidRPr="00E40279">
        <w:rPr>
          <w:u w:val="single"/>
        </w:rPr>
        <w:t>.</w:t>
      </w:r>
      <w:proofErr w:type="spellStart"/>
      <w:r w:rsidR="00E40279" w:rsidRPr="00E40279">
        <w:rPr>
          <w:u w:val="single"/>
        </w:rPr>
        <w:t>address.line_one</w:t>
      </w:r>
      <w:proofErr w:type="spellEnd"/>
      <w:r w:rsidR="00E40279" w:rsidRPr="00E40279">
        <w:rPr>
          <w:u w:val="single"/>
        </w:rPr>
        <w:t>() }}</w:t>
      </w:r>
      <w:r>
        <w:rPr>
          <w:u w:val="single"/>
        </w:rPr>
        <w:tab/>
      </w:r>
      <w:r>
        <w:rPr>
          <w:u w:val="single"/>
        </w:rPr>
        <w:tab/>
      </w:r>
      <w:r>
        <w:rPr>
          <w:u w:val="single"/>
        </w:rPr>
        <w:tab/>
      </w:r>
      <w:r w:rsidR="00E40279" w:rsidRPr="00E40279">
        <w:rPr>
          <w:u w:val="single"/>
        </w:rPr>
        <w:t xml:space="preserve">{{ </w:t>
      </w:r>
      <w:r w:rsidR="00E40279">
        <w:rPr>
          <w:u w:val="single"/>
        </w:rPr>
        <w:t>witness</w:t>
      </w:r>
      <w:r w:rsidR="00B679E4">
        <w:rPr>
          <w:u w:val="single"/>
        </w:rPr>
        <w:t>es</w:t>
      </w:r>
      <w:r w:rsidR="0068089E">
        <w:rPr>
          <w:u w:val="single"/>
        </w:rPr>
        <w:t>[1].</w:t>
      </w:r>
      <w:proofErr w:type="spellStart"/>
      <w:r w:rsidR="00E40279" w:rsidRPr="00E40279">
        <w:rPr>
          <w:u w:val="single"/>
        </w:rPr>
        <w:t>address.line_</w:t>
      </w:r>
      <w:r w:rsidR="00E40279">
        <w:rPr>
          <w:u w:val="single"/>
        </w:rPr>
        <w:t>two</w:t>
      </w:r>
      <w:proofErr w:type="spellEnd"/>
      <w:r w:rsidR="00E40279" w:rsidRPr="00E40279">
        <w:rPr>
          <w:u w:val="single"/>
        </w:rPr>
        <w:t>() }}</w:t>
      </w:r>
      <w:r>
        <w:rPr>
          <w:u w:val="single"/>
        </w:rPr>
        <w:tab/>
      </w:r>
      <w:r>
        <w:rPr>
          <w:u w:val="single"/>
        </w:rPr>
        <w:tab/>
      </w:r>
    </w:p>
    <w:p w14:paraId="1D10159B" w14:textId="77777777" w:rsidR="00DA24DC" w:rsidRDefault="00DA24DC" w:rsidP="00DA24DC">
      <w:pPr>
        <w:tabs>
          <w:tab w:val="left" w:pos="720"/>
        </w:tabs>
        <w:ind w:right="720"/>
        <w:rPr>
          <w:u w:val="single"/>
        </w:rPr>
      </w:pPr>
    </w:p>
    <w:p w14:paraId="098AD19D" w14:textId="77777777" w:rsidR="00FD06DC" w:rsidRPr="00DA24DC" w:rsidRDefault="00FD06DC" w:rsidP="003C268E">
      <w:pPr>
        <w:tabs>
          <w:tab w:val="left" w:pos="720"/>
        </w:tabs>
        <w:ind w:right="720"/>
        <w:rPr>
          <w:rFonts w:ascii="CG Times" w:hAnsi="CG Times"/>
          <w:sz w:val="23"/>
          <w:szCs w:val="23"/>
        </w:rPr>
      </w:pPr>
    </w:p>
    <w:sectPr w:rsidR="00FD06DC" w:rsidRPr="00DA24DC" w:rsidSect="00E02486">
      <w:headerReference w:type="default" r:id="rId9"/>
      <w:pgSz w:w="12240" w:h="15840"/>
      <w:pgMar w:top="360" w:right="1080" w:bottom="547"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E8FFE" w14:textId="77777777" w:rsidR="00E02486" w:rsidRDefault="00E02486">
      <w:r>
        <w:separator/>
      </w:r>
    </w:p>
  </w:endnote>
  <w:endnote w:type="continuationSeparator" w:id="0">
    <w:p w14:paraId="46531E25" w14:textId="77777777" w:rsidR="00E02486" w:rsidRDefault="00E02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Omega">
    <w:altName w:val="Candara"/>
    <w:panose1 w:val="00000000000000000000"/>
    <w:charset w:val="00"/>
    <w:family w:val="swiss"/>
    <w:notTrueType/>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Microsoft Sans Serif">
    <w:panose1 w:val="020B0604020202020204"/>
    <w:charset w:val="00"/>
    <w:family w:val="swiss"/>
    <w:pitch w:val="variable"/>
    <w:sig w:usb0="E5002EFF" w:usb1="C000605B" w:usb2="00000029" w:usb3="00000000" w:csb0="000101F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4C33A" w14:textId="77777777" w:rsidR="00E02486" w:rsidRDefault="00E02486">
      <w:r>
        <w:separator/>
      </w:r>
    </w:p>
  </w:footnote>
  <w:footnote w:type="continuationSeparator" w:id="0">
    <w:p w14:paraId="0C7B3782" w14:textId="77777777" w:rsidR="00E02486" w:rsidRDefault="00E02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6ABB4" w14:textId="77777777" w:rsidR="00201F53" w:rsidRPr="00201F53" w:rsidRDefault="00201F53" w:rsidP="00201F53">
    <w:pPr>
      <w:pStyle w:val="Header"/>
      <w:jc w:val="center"/>
      <w:rPr>
        <w:b/>
      </w:rPr>
    </w:pPr>
    <w:r>
      <w:rPr>
        <w:b/>
      </w:rPr>
      <w:t>YOUR HEALTH CARE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0A9DD" w14:textId="77777777" w:rsidR="00201F53" w:rsidRPr="00201F53" w:rsidRDefault="00201F53" w:rsidP="00201F53">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A6353"/>
    <w:multiLevelType w:val="hybridMultilevel"/>
    <w:tmpl w:val="FFFFFFFF"/>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F7565AD"/>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782453F"/>
    <w:multiLevelType w:val="hybridMultilevel"/>
    <w:tmpl w:val="FFFFFFFF"/>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3BE6274D"/>
    <w:multiLevelType w:val="hybridMultilevel"/>
    <w:tmpl w:val="FFFFFFFF"/>
    <w:lvl w:ilvl="0" w:tplc="0409000F">
      <w:start w:val="1"/>
      <w:numFmt w:val="decimal"/>
      <w:lvlText w:val="%1."/>
      <w:lvlJc w:val="left"/>
      <w:pPr>
        <w:tabs>
          <w:tab w:val="num" w:pos="1260"/>
        </w:tabs>
        <w:ind w:left="1260" w:hanging="360"/>
      </w:pPr>
      <w:rPr>
        <w:rFonts w:cs="Times New Roman"/>
      </w:rPr>
    </w:lvl>
    <w:lvl w:ilvl="1" w:tplc="04090019" w:tentative="1">
      <w:start w:val="1"/>
      <w:numFmt w:val="lowerLetter"/>
      <w:lvlText w:val="%2."/>
      <w:lvlJc w:val="left"/>
      <w:pPr>
        <w:tabs>
          <w:tab w:val="num" w:pos="1980"/>
        </w:tabs>
        <w:ind w:left="1980" w:hanging="360"/>
      </w:pPr>
      <w:rPr>
        <w:rFonts w:cs="Times New Roman"/>
      </w:rPr>
    </w:lvl>
    <w:lvl w:ilvl="2" w:tplc="0409001B" w:tentative="1">
      <w:start w:val="1"/>
      <w:numFmt w:val="lowerRoman"/>
      <w:lvlText w:val="%3."/>
      <w:lvlJc w:val="right"/>
      <w:pPr>
        <w:tabs>
          <w:tab w:val="num" w:pos="2700"/>
        </w:tabs>
        <w:ind w:left="2700" w:hanging="180"/>
      </w:pPr>
      <w:rPr>
        <w:rFonts w:cs="Times New Roman"/>
      </w:rPr>
    </w:lvl>
    <w:lvl w:ilvl="3" w:tplc="0409000F" w:tentative="1">
      <w:start w:val="1"/>
      <w:numFmt w:val="decimal"/>
      <w:lvlText w:val="%4."/>
      <w:lvlJc w:val="left"/>
      <w:pPr>
        <w:tabs>
          <w:tab w:val="num" w:pos="3420"/>
        </w:tabs>
        <w:ind w:left="3420" w:hanging="360"/>
      </w:pPr>
      <w:rPr>
        <w:rFonts w:cs="Times New Roman"/>
      </w:rPr>
    </w:lvl>
    <w:lvl w:ilvl="4" w:tplc="04090019" w:tentative="1">
      <w:start w:val="1"/>
      <w:numFmt w:val="lowerLetter"/>
      <w:lvlText w:val="%5."/>
      <w:lvlJc w:val="left"/>
      <w:pPr>
        <w:tabs>
          <w:tab w:val="num" w:pos="4140"/>
        </w:tabs>
        <w:ind w:left="4140" w:hanging="360"/>
      </w:pPr>
      <w:rPr>
        <w:rFonts w:cs="Times New Roman"/>
      </w:rPr>
    </w:lvl>
    <w:lvl w:ilvl="5" w:tplc="0409001B" w:tentative="1">
      <w:start w:val="1"/>
      <w:numFmt w:val="lowerRoman"/>
      <w:lvlText w:val="%6."/>
      <w:lvlJc w:val="right"/>
      <w:pPr>
        <w:tabs>
          <w:tab w:val="num" w:pos="4860"/>
        </w:tabs>
        <w:ind w:left="4860" w:hanging="180"/>
      </w:pPr>
      <w:rPr>
        <w:rFonts w:cs="Times New Roman"/>
      </w:rPr>
    </w:lvl>
    <w:lvl w:ilvl="6" w:tplc="0409000F" w:tentative="1">
      <w:start w:val="1"/>
      <w:numFmt w:val="decimal"/>
      <w:lvlText w:val="%7."/>
      <w:lvlJc w:val="left"/>
      <w:pPr>
        <w:tabs>
          <w:tab w:val="num" w:pos="5580"/>
        </w:tabs>
        <w:ind w:left="5580" w:hanging="360"/>
      </w:pPr>
      <w:rPr>
        <w:rFonts w:cs="Times New Roman"/>
      </w:rPr>
    </w:lvl>
    <w:lvl w:ilvl="7" w:tplc="04090019" w:tentative="1">
      <w:start w:val="1"/>
      <w:numFmt w:val="lowerLetter"/>
      <w:lvlText w:val="%8."/>
      <w:lvlJc w:val="left"/>
      <w:pPr>
        <w:tabs>
          <w:tab w:val="num" w:pos="6300"/>
        </w:tabs>
        <w:ind w:left="6300" w:hanging="360"/>
      </w:pPr>
      <w:rPr>
        <w:rFonts w:cs="Times New Roman"/>
      </w:rPr>
    </w:lvl>
    <w:lvl w:ilvl="8" w:tplc="0409001B" w:tentative="1">
      <w:start w:val="1"/>
      <w:numFmt w:val="lowerRoman"/>
      <w:lvlText w:val="%9."/>
      <w:lvlJc w:val="right"/>
      <w:pPr>
        <w:tabs>
          <w:tab w:val="num" w:pos="7020"/>
        </w:tabs>
        <w:ind w:left="7020" w:hanging="180"/>
      </w:pPr>
      <w:rPr>
        <w:rFonts w:cs="Times New Roman"/>
      </w:rPr>
    </w:lvl>
  </w:abstractNum>
  <w:abstractNum w:abstractNumId="4" w15:restartNumberingAfterBreak="0">
    <w:nsid w:val="47247471"/>
    <w:multiLevelType w:val="hybridMultilevel"/>
    <w:tmpl w:val="FFFFFFFF"/>
    <w:lvl w:ilvl="0" w:tplc="EE2E0098">
      <w:start w:val="1"/>
      <w:numFmt w:val="decimal"/>
      <w:lvlText w:val="%1."/>
      <w:lvlJc w:val="left"/>
      <w:pPr>
        <w:tabs>
          <w:tab w:val="num" w:pos="907"/>
        </w:tabs>
        <w:ind w:left="907" w:hanging="360"/>
      </w:pPr>
      <w:rPr>
        <w:rFonts w:cs="Times New Roman" w:hint="default"/>
        <w:u w:val="none"/>
      </w:rPr>
    </w:lvl>
    <w:lvl w:ilvl="1" w:tplc="04090019">
      <w:start w:val="1"/>
      <w:numFmt w:val="lowerLetter"/>
      <w:lvlText w:val="%2."/>
      <w:lvlJc w:val="left"/>
      <w:pPr>
        <w:tabs>
          <w:tab w:val="num" w:pos="1627"/>
        </w:tabs>
        <w:ind w:left="1627" w:hanging="360"/>
      </w:pPr>
      <w:rPr>
        <w:rFonts w:cs="Times New Roman"/>
      </w:rPr>
    </w:lvl>
    <w:lvl w:ilvl="2" w:tplc="0409001B">
      <w:start w:val="1"/>
      <w:numFmt w:val="lowerRoman"/>
      <w:lvlText w:val="%3."/>
      <w:lvlJc w:val="right"/>
      <w:pPr>
        <w:tabs>
          <w:tab w:val="num" w:pos="2347"/>
        </w:tabs>
        <w:ind w:left="2347" w:hanging="180"/>
      </w:pPr>
      <w:rPr>
        <w:rFonts w:cs="Times New Roman"/>
      </w:rPr>
    </w:lvl>
    <w:lvl w:ilvl="3" w:tplc="0409000F" w:tentative="1">
      <w:start w:val="1"/>
      <w:numFmt w:val="decimal"/>
      <w:lvlText w:val="%4."/>
      <w:lvlJc w:val="left"/>
      <w:pPr>
        <w:tabs>
          <w:tab w:val="num" w:pos="3067"/>
        </w:tabs>
        <w:ind w:left="3067" w:hanging="360"/>
      </w:pPr>
      <w:rPr>
        <w:rFonts w:cs="Times New Roman"/>
      </w:rPr>
    </w:lvl>
    <w:lvl w:ilvl="4" w:tplc="04090019" w:tentative="1">
      <w:start w:val="1"/>
      <w:numFmt w:val="lowerLetter"/>
      <w:lvlText w:val="%5."/>
      <w:lvlJc w:val="left"/>
      <w:pPr>
        <w:tabs>
          <w:tab w:val="num" w:pos="3787"/>
        </w:tabs>
        <w:ind w:left="3787" w:hanging="360"/>
      </w:pPr>
      <w:rPr>
        <w:rFonts w:cs="Times New Roman"/>
      </w:rPr>
    </w:lvl>
    <w:lvl w:ilvl="5" w:tplc="0409001B" w:tentative="1">
      <w:start w:val="1"/>
      <w:numFmt w:val="lowerRoman"/>
      <w:lvlText w:val="%6."/>
      <w:lvlJc w:val="right"/>
      <w:pPr>
        <w:tabs>
          <w:tab w:val="num" w:pos="4507"/>
        </w:tabs>
        <w:ind w:left="4507" w:hanging="180"/>
      </w:pPr>
      <w:rPr>
        <w:rFonts w:cs="Times New Roman"/>
      </w:rPr>
    </w:lvl>
    <w:lvl w:ilvl="6" w:tplc="0409000F" w:tentative="1">
      <w:start w:val="1"/>
      <w:numFmt w:val="decimal"/>
      <w:lvlText w:val="%7."/>
      <w:lvlJc w:val="left"/>
      <w:pPr>
        <w:tabs>
          <w:tab w:val="num" w:pos="5227"/>
        </w:tabs>
        <w:ind w:left="5227" w:hanging="360"/>
      </w:pPr>
      <w:rPr>
        <w:rFonts w:cs="Times New Roman"/>
      </w:rPr>
    </w:lvl>
    <w:lvl w:ilvl="7" w:tplc="04090019" w:tentative="1">
      <w:start w:val="1"/>
      <w:numFmt w:val="lowerLetter"/>
      <w:lvlText w:val="%8."/>
      <w:lvlJc w:val="left"/>
      <w:pPr>
        <w:tabs>
          <w:tab w:val="num" w:pos="5947"/>
        </w:tabs>
        <w:ind w:left="5947" w:hanging="360"/>
      </w:pPr>
      <w:rPr>
        <w:rFonts w:cs="Times New Roman"/>
      </w:rPr>
    </w:lvl>
    <w:lvl w:ilvl="8" w:tplc="0409001B" w:tentative="1">
      <w:start w:val="1"/>
      <w:numFmt w:val="lowerRoman"/>
      <w:lvlText w:val="%9."/>
      <w:lvlJc w:val="right"/>
      <w:pPr>
        <w:tabs>
          <w:tab w:val="num" w:pos="6667"/>
        </w:tabs>
        <w:ind w:left="6667" w:hanging="180"/>
      </w:pPr>
      <w:rPr>
        <w:rFonts w:cs="Times New Roman"/>
      </w:rPr>
    </w:lvl>
  </w:abstractNum>
  <w:abstractNum w:abstractNumId="5" w15:restartNumberingAfterBreak="0">
    <w:nsid w:val="5F05144D"/>
    <w:multiLevelType w:val="hybridMultilevel"/>
    <w:tmpl w:val="FFFFFFFF"/>
    <w:lvl w:ilvl="0" w:tplc="E9C4A5CE">
      <w:start w:val="3"/>
      <w:numFmt w:val="lowerRoman"/>
      <w:lvlText w:val="(%1)"/>
      <w:lvlJc w:val="left"/>
      <w:pPr>
        <w:tabs>
          <w:tab w:val="num" w:pos="907"/>
        </w:tabs>
        <w:ind w:left="907" w:hanging="720"/>
      </w:pPr>
      <w:rPr>
        <w:rFonts w:cs="Times New Roman" w:hint="default"/>
      </w:rPr>
    </w:lvl>
    <w:lvl w:ilvl="1" w:tplc="04090019" w:tentative="1">
      <w:start w:val="1"/>
      <w:numFmt w:val="lowerLetter"/>
      <w:lvlText w:val="%2."/>
      <w:lvlJc w:val="left"/>
      <w:pPr>
        <w:tabs>
          <w:tab w:val="num" w:pos="1267"/>
        </w:tabs>
        <w:ind w:left="1267" w:hanging="360"/>
      </w:pPr>
      <w:rPr>
        <w:rFonts w:cs="Times New Roman"/>
      </w:rPr>
    </w:lvl>
    <w:lvl w:ilvl="2" w:tplc="0409001B" w:tentative="1">
      <w:start w:val="1"/>
      <w:numFmt w:val="lowerRoman"/>
      <w:lvlText w:val="%3."/>
      <w:lvlJc w:val="right"/>
      <w:pPr>
        <w:tabs>
          <w:tab w:val="num" w:pos="1987"/>
        </w:tabs>
        <w:ind w:left="1987" w:hanging="180"/>
      </w:pPr>
      <w:rPr>
        <w:rFonts w:cs="Times New Roman"/>
      </w:rPr>
    </w:lvl>
    <w:lvl w:ilvl="3" w:tplc="0409000F" w:tentative="1">
      <w:start w:val="1"/>
      <w:numFmt w:val="decimal"/>
      <w:lvlText w:val="%4."/>
      <w:lvlJc w:val="left"/>
      <w:pPr>
        <w:tabs>
          <w:tab w:val="num" w:pos="2707"/>
        </w:tabs>
        <w:ind w:left="2707" w:hanging="360"/>
      </w:pPr>
      <w:rPr>
        <w:rFonts w:cs="Times New Roman"/>
      </w:rPr>
    </w:lvl>
    <w:lvl w:ilvl="4" w:tplc="04090019" w:tentative="1">
      <w:start w:val="1"/>
      <w:numFmt w:val="lowerLetter"/>
      <w:lvlText w:val="%5."/>
      <w:lvlJc w:val="left"/>
      <w:pPr>
        <w:tabs>
          <w:tab w:val="num" w:pos="3427"/>
        </w:tabs>
        <w:ind w:left="3427" w:hanging="360"/>
      </w:pPr>
      <w:rPr>
        <w:rFonts w:cs="Times New Roman"/>
      </w:rPr>
    </w:lvl>
    <w:lvl w:ilvl="5" w:tplc="0409001B" w:tentative="1">
      <w:start w:val="1"/>
      <w:numFmt w:val="lowerRoman"/>
      <w:lvlText w:val="%6."/>
      <w:lvlJc w:val="right"/>
      <w:pPr>
        <w:tabs>
          <w:tab w:val="num" w:pos="4147"/>
        </w:tabs>
        <w:ind w:left="4147" w:hanging="180"/>
      </w:pPr>
      <w:rPr>
        <w:rFonts w:cs="Times New Roman"/>
      </w:rPr>
    </w:lvl>
    <w:lvl w:ilvl="6" w:tplc="0409000F" w:tentative="1">
      <w:start w:val="1"/>
      <w:numFmt w:val="decimal"/>
      <w:lvlText w:val="%7."/>
      <w:lvlJc w:val="left"/>
      <w:pPr>
        <w:tabs>
          <w:tab w:val="num" w:pos="4867"/>
        </w:tabs>
        <w:ind w:left="4867" w:hanging="360"/>
      </w:pPr>
      <w:rPr>
        <w:rFonts w:cs="Times New Roman"/>
      </w:rPr>
    </w:lvl>
    <w:lvl w:ilvl="7" w:tplc="04090019" w:tentative="1">
      <w:start w:val="1"/>
      <w:numFmt w:val="lowerLetter"/>
      <w:lvlText w:val="%8."/>
      <w:lvlJc w:val="left"/>
      <w:pPr>
        <w:tabs>
          <w:tab w:val="num" w:pos="5587"/>
        </w:tabs>
        <w:ind w:left="5587" w:hanging="360"/>
      </w:pPr>
      <w:rPr>
        <w:rFonts w:cs="Times New Roman"/>
      </w:rPr>
    </w:lvl>
    <w:lvl w:ilvl="8" w:tplc="0409001B" w:tentative="1">
      <w:start w:val="1"/>
      <w:numFmt w:val="lowerRoman"/>
      <w:lvlText w:val="%9."/>
      <w:lvlJc w:val="right"/>
      <w:pPr>
        <w:tabs>
          <w:tab w:val="num" w:pos="6307"/>
        </w:tabs>
        <w:ind w:left="6307" w:hanging="180"/>
      </w:pPr>
      <w:rPr>
        <w:rFonts w:cs="Times New Roman"/>
      </w:rPr>
    </w:lvl>
  </w:abstractNum>
  <w:num w:numId="1" w16cid:durableId="185297277">
    <w:abstractNumId w:val="1"/>
  </w:num>
  <w:num w:numId="2" w16cid:durableId="793868937">
    <w:abstractNumId w:val="4"/>
  </w:num>
  <w:num w:numId="3" w16cid:durableId="570382589">
    <w:abstractNumId w:val="5"/>
  </w:num>
  <w:num w:numId="4" w16cid:durableId="440539912">
    <w:abstractNumId w:val="3"/>
  </w:num>
  <w:num w:numId="5" w16cid:durableId="893274319">
    <w:abstractNumId w:val="0"/>
  </w:num>
  <w:num w:numId="6" w16cid:durableId="1974484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5CB1"/>
    <w:rsid w:val="0001226A"/>
    <w:rsid w:val="0001414A"/>
    <w:rsid w:val="0005135B"/>
    <w:rsid w:val="00072205"/>
    <w:rsid w:val="0007441A"/>
    <w:rsid w:val="000D077A"/>
    <w:rsid w:val="000E6C5B"/>
    <w:rsid w:val="00110E5D"/>
    <w:rsid w:val="001118A1"/>
    <w:rsid w:val="00146671"/>
    <w:rsid w:val="00165CCB"/>
    <w:rsid w:val="00165FC3"/>
    <w:rsid w:val="00173858"/>
    <w:rsid w:val="001964E1"/>
    <w:rsid w:val="001A7E6F"/>
    <w:rsid w:val="001F10AA"/>
    <w:rsid w:val="001F5E14"/>
    <w:rsid w:val="00201F53"/>
    <w:rsid w:val="002036B6"/>
    <w:rsid w:val="002102B0"/>
    <w:rsid w:val="0022717D"/>
    <w:rsid w:val="00235385"/>
    <w:rsid w:val="00236954"/>
    <w:rsid w:val="0024482E"/>
    <w:rsid w:val="00250F48"/>
    <w:rsid w:val="002563AB"/>
    <w:rsid w:val="00272EC6"/>
    <w:rsid w:val="00275CB1"/>
    <w:rsid w:val="00277AC5"/>
    <w:rsid w:val="002823DA"/>
    <w:rsid w:val="0029236D"/>
    <w:rsid w:val="002B0603"/>
    <w:rsid w:val="002D0D79"/>
    <w:rsid w:val="002D401E"/>
    <w:rsid w:val="002E1C80"/>
    <w:rsid w:val="002E41F1"/>
    <w:rsid w:val="002F5F91"/>
    <w:rsid w:val="00306633"/>
    <w:rsid w:val="0031509C"/>
    <w:rsid w:val="00315D24"/>
    <w:rsid w:val="003210F4"/>
    <w:rsid w:val="003259CD"/>
    <w:rsid w:val="00327A63"/>
    <w:rsid w:val="0033540A"/>
    <w:rsid w:val="003756EF"/>
    <w:rsid w:val="003A53DA"/>
    <w:rsid w:val="003C0842"/>
    <w:rsid w:val="003C1C38"/>
    <w:rsid w:val="003C268E"/>
    <w:rsid w:val="003D1FD5"/>
    <w:rsid w:val="003D5567"/>
    <w:rsid w:val="003D7176"/>
    <w:rsid w:val="003D73BF"/>
    <w:rsid w:val="003F0AD0"/>
    <w:rsid w:val="003F3160"/>
    <w:rsid w:val="004051C8"/>
    <w:rsid w:val="00416213"/>
    <w:rsid w:val="00423084"/>
    <w:rsid w:val="00432A0D"/>
    <w:rsid w:val="00442546"/>
    <w:rsid w:val="00446271"/>
    <w:rsid w:val="0045684E"/>
    <w:rsid w:val="00484D73"/>
    <w:rsid w:val="004962D0"/>
    <w:rsid w:val="0049730A"/>
    <w:rsid w:val="004C0113"/>
    <w:rsid w:val="004C4C58"/>
    <w:rsid w:val="004D270F"/>
    <w:rsid w:val="004E2734"/>
    <w:rsid w:val="004E2BCE"/>
    <w:rsid w:val="004E3A83"/>
    <w:rsid w:val="004F4437"/>
    <w:rsid w:val="00502CC0"/>
    <w:rsid w:val="00512ED5"/>
    <w:rsid w:val="00532B8E"/>
    <w:rsid w:val="00543FFA"/>
    <w:rsid w:val="0054704D"/>
    <w:rsid w:val="005675E4"/>
    <w:rsid w:val="00570A71"/>
    <w:rsid w:val="005818F6"/>
    <w:rsid w:val="00582C34"/>
    <w:rsid w:val="005E7483"/>
    <w:rsid w:val="005F4423"/>
    <w:rsid w:val="00615AC2"/>
    <w:rsid w:val="00617508"/>
    <w:rsid w:val="00621355"/>
    <w:rsid w:val="00626BFC"/>
    <w:rsid w:val="006317BC"/>
    <w:rsid w:val="006369E2"/>
    <w:rsid w:val="006478D0"/>
    <w:rsid w:val="006514B7"/>
    <w:rsid w:val="0067097A"/>
    <w:rsid w:val="00676ABE"/>
    <w:rsid w:val="0068089E"/>
    <w:rsid w:val="0068549C"/>
    <w:rsid w:val="00695735"/>
    <w:rsid w:val="006B1964"/>
    <w:rsid w:val="006B2334"/>
    <w:rsid w:val="006C2A07"/>
    <w:rsid w:val="006C6182"/>
    <w:rsid w:val="006F33AE"/>
    <w:rsid w:val="00710FA0"/>
    <w:rsid w:val="00713EA8"/>
    <w:rsid w:val="00720E5A"/>
    <w:rsid w:val="00725EC0"/>
    <w:rsid w:val="00733499"/>
    <w:rsid w:val="0074043C"/>
    <w:rsid w:val="0074310D"/>
    <w:rsid w:val="007531E9"/>
    <w:rsid w:val="007604ED"/>
    <w:rsid w:val="007621A8"/>
    <w:rsid w:val="00764AE5"/>
    <w:rsid w:val="0076502D"/>
    <w:rsid w:val="00770ED6"/>
    <w:rsid w:val="007734A1"/>
    <w:rsid w:val="00776DE1"/>
    <w:rsid w:val="0078149D"/>
    <w:rsid w:val="00781EBD"/>
    <w:rsid w:val="007C0F69"/>
    <w:rsid w:val="007C1C01"/>
    <w:rsid w:val="007C7318"/>
    <w:rsid w:val="007E08BA"/>
    <w:rsid w:val="007E179C"/>
    <w:rsid w:val="00805675"/>
    <w:rsid w:val="00814A09"/>
    <w:rsid w:val="00820AD0"/>
    <w:rsid w:val="00823CB0"/>
    <w:rsid w:val="00831653"/>
    <w:rsid w:val="0083621A"/>
    <w:rsid w:val="00861C16"/>
    <w:rsid w:val="008754B8"/>
    <w:rsid w:val="00880475"/>
    <w:rsid w:val="008845A8"/>
    <w:rsid w:val="00897DE3"/>
    <w:rsid w:val="008B5D83"/>
    <w:rsid w:val="008C0BF6"/>
    <w:rsid w:val="008C4EF9"/>
    <w:rsid w:val="008F1EF3"/>
    <w:rsid w:val="0092491F"/>
    <w:rsid w:val="009755F7"/>
    <w:rsid w:val="009779DD"/>
    <w:rsid w:val="0098262E"/>
    <w:rsid w:val="00983B0D"/>
    <w:rsid w:val="009878DC"/>
    <w:rsid w:val="00994715"/>
    <w:rsid w:val="009A7A14"/>
    <w:rsid w:val="009D215E"/>
    <w:rsid w:val="009E1976"/>
    <w:rsid w:val="009E4D71"/>
    <w:rsid w:val="009E6D43"/>
    <w:rsid w:val="009F16DA"/>
    <w:rsid w:val="009F5D11"/>
    <w:rsid w:val="00A02CDE"/>
    <w:rsid w:val="00A14F31"/>
    <w:rsid w:val="00A52030"/>
    <w:rsid w:val="00A631FB"/>
    <w:rsid w:val="00A65ABC"/>
    <w:rsid w:val="00A71B99"/>
    <w:rsid w:val="00A71FFE"/>
    <w:rsid w:val="00A8386D"/>
    <w:rsid w:val="00A9184F"/>
    <w:rsid w:val="00AB1B0A"/>
    <w:rsid w:val="00AC547C"/>
    <w:rsid w:val="00AC6068"/>
    <w:rsid w:val="00AC7604"/>
    <w:rsid w:val="00AF0EE8"/>
    <w:rsid w:val="00AF4972"/>
    <w:rsid w:val="00B02B80"/>
    <w:rsid w:val="00B05301"/>
    <w:rsid w:val="00B13AA1"/>
    <w:rsid w:val="00B144F3"/>
    <w:rsid w:val="00B4047F"/>
    <w:rsid w:val="00B4390F"/>
    <w:rsid w:val="00B54A8E"/>
    <w:rsid w:val="00B679E4"/>
    <w:rsid w:val="00B80D05"/>
    <w:rsid w:val="00B82C7F"/>
    <w:rsid w:val="00B907B0"/>
    <w:rsid w:val="00B90B10"/>
    <w:rsid w:val="00B93D25"/>
    <w:rsid w:val="00BA5FCC"/>
    <w:rsid w:val="00BA7A17"/>
    <w:rsid w:val="00BB1E1C"/>
    <w:rsid w:val="00BB7A6D"/>
    <w:rsid w:val="00BC085F"/>
    <w:rsid w:val="00BC521C"/>
    <w:rsid w:val="00BF08B2"/>
    <w:rsid w:val="00BF62C8"/>
    <w:rsid w:val="00C01A30"/>
    <w:rsid w:val="00C03C03"/>
    <w:rsid w:val="00C07CC8"/>
    <w:rsid w:val="00C16910"/>
    <w:rsid w:val="00C5649E"/>
    <w:rsid w:val="00C6133A"/>
    <w:rsid w:val="00C616C6"/>
    <w:rsid w:val="00C72DAF"/>
    <w:rsid w:val="00C91F1C"/>
    <w:rsid w:val="00CA1495"/>
    <w:rsid w:val="00CA5A9E"/>
    <w:rsid w:val="00CB23CB"/>
    <w:rsid w:val="00CC0A8D"/>
    <w:rsid w:val="00CC7E78"/>
    <w:rsid w:val="00D07073"/>
    <w:rsid w:val="00D1256E"/>
    <w:rsid w:val="00D221D8"/>
    <w:rsid w:val="00D30D01"/>
    <w:rsid w:val="00D35053"/>
    <w:rsid w:val="00D365DB"/>
    <w:rsid w:val="00D3797F"/>
    <w:rsid w:val="00D40352"/>
    <w:rsid w:val="00D52B17"/>
    <w:rsid w:val="00D67E7A"/>
    <w:rsid w:val="00D7662F"/>
    <w:rsid w:val="00D81C2C"/>
    <w:rsid w:val="00DA1C8F"/>
    <w:rsid w:val="00DA24DC"/>
    <w:rsid w:val="00DB3651"/>
    <w:rsid w:val="00DB387C"/>
    <w:rsid w:val="00DD6211"/>
    <w:rsid w:val="00DD6266"/>
    <w:rsid w:val="00DE5579"/>
    <w:rsid w:val="00E02486"/>
    <w:rsid w:val="00E13A6C"/>
    <w:rsid w:val="00E17121"/>
    <w:rsid w:val="00E3021A"/>
    <w:rsid w:val="00E37BA9"/>
    <w:rsid w:val="00E40279"/>
    <w:rsid w:val="00E479EF"/>
    <w:rsid w:val="00E54D2D"/>
    <w:rsid w:val="00E551CD"/>
    <w:rsid w:val="00E63791"/>
    <w:rsid w:val="00E87D73"/>
    <w:rsid w:val="00EB6987"/>
    <w:rsid w:val="00EC0907"/>
    <w:rsid w:val="00EC7858"/>
    <w:rsid w:val="00ED31DC"/>
    <w:rsid w:val="00EE213C"/>
    <w:rsid w:val="00EE232E"/>
    <w:rsid w:val="00EE4814"/>
    <w:rsid w:val="00F23C3B"/>
    <w:rsid w:val="00F317AF"/>
    <w:rsid w:val="00F3418D"/>
    <w:rsid w:val="00F61763"/>
    <w:rsid w:val="00F74AB9"/>
    <w:rsid w:val="00F74F63"/>
    <w:rsid w:val="00F80AE1"/>
    <w:rsid w:val="00F82B33"/>
    <w:rsid w:val="00FB2546"/>
    <w:rsid w:val="00FC15C7"/>
    <w:rsid w:val="00FD06DC"/>
    <w:rsid w:val="00FF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0EFC8A18"/>
  <w14:defaultImageDpi w14:val="0"/>
  <w15:docId w15:val="{136054C6-5886-423C-AF71-024574EC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AE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0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01F53"/>
    <w:pPr>
      <w:tabs>
        <w:tab w:val="center" w:pos="4320"/>
        <w:tab w:val="right" w:pos="8640"/>
      </w:tabs>
    </w:pPr>
  </w:style>
  <w:style w:type="character" w:customStyle="1" w:styleId="HeaderChar">
    <w:name w:val="Header Char"/>
    <w:link w:val="Header"/>
    <w:uiPriority w:val="99"/>
    <w:semiHidden/>
    <w:rPr>
      <w:kern w:val="0"/>
    </w:rPr>
  </w:style>
  <w:style w:type="character" w:styleId="PageNumber">
    <w:name w:val="page number"/>
    <w:uiPriority w:val="99"/>
    <w:rsid w:val="00201F53"/>
    <w:rPr>
      <w:rFonts w:cs="Times New Roman"/>
    </w:rPr>
  </w:style>
  <w:style w:type="paragraph" w:styleId="Footer">
    <w:name w:val="footer"/>
    <w:basedOn w:val="Normal"/>
    <w:link w:val="FooterChar"/>
    <w:uiPriority w:val="99"/>
    <w:rsid w:val="00201F53"/>
    <w:pPr>
      <w:tabs>
        <w:tab w:val="center" w:pos="4320"/>
        <w:tab w:val="right" w:pos="8640"/>
      </w:tabs>
    </w:pPr>
  </w:style>
  <w:style w:type="character" w:customStyle="1" w:styleId="FooterChar">
    <w:name w:val="Footer Char"/>
    <w:link w:val="Footer"/>
    <w:uiPriority w:val="99"/>
    <w:semiHidden/>
    <w:rPr>
      <w:kern w:val="0"/>
    </w:rPr>
  </w:style>
  <w:style w:type="character" w:styleId="CommentReference">
    <w:name w:val="annotation reference"/>
    <w:uiPriority w:val="99"/>
    <w:semiHidden/>
    <w:unhideWhenUsed/>
    <w:rsid w:val="00F80AE1"/>
    <w:rPr>
      <w:sz w:val="16"/>
      <w:szCs w:val="16"/>
    </w:rPr>
  </w:style>
  <w:style w:type="paragraph" w:styleId="CommentText">
    <w:name w:val="annotation text"/>
    <w:basedOn w:val="Normal"/>
    <w:link w:val="CommentTextChar"/>
    <w:uiPriority w:val="99"/>
    <w:unhideWhenUsed/>
    <w:rsid w:val="00F80AE1"/>
    <w:rPr>
      <w:sz w:val="20"/>
      <w:szCs w:val="20"/>
    </w:rPr>
  </w:style>
  <w:style w:type="character" w:customStyle="1" w:styleId="CommentTextChar">
    <w:name w:val="Comment Text Char"/>
    <w:basedOn w:val="DefaultParagraphFont"/>
    <w:link w:val="CommentText"/>
    <w:uiPriority w:val="99"/>
    <w:rsid w:val="00F80AE1"/>
  </w:style>
  <w:style w:type="paragraph" w:styleId="CommentSubject">
    <w:name w:val="annotation subject"/>
    <w:basedOn w:val="CommentText"/>
    <w:next w:val="CommentText"/>
    <w:link w:val="CommentSubjectChar"/>
    <w:uiPriority w:val="99"/>
    <w:semiHidden/>
    <w:unhideWhenUsed/>
    <w:rsid w:val="00F80AE1"/>
    <w:rPr>
      <w:b/>
      <w:bCs/>
    </w:rPr>
  </w:style>
  <w:style w:type="character" w:customStyle="1" w:styleId="CommentSubjectChar">
    <w:name w:val="Comment Subject Char"/>
    <w:link w:val="CommentSubject"/>
    <w:uiPriority w:val="99"/>
    <w:semiHidden/>
    <w:rsid w:val="00F80A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otDocs%206\hotdocs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EF7E1-D849-4789-9465-AB604D783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hotdocs6.dot</Template>
  <TotalTime>968</TotalTime>
  <Pages>11</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MN Health Care Directive</vt:lpstr>
    </vt:vector>
  </TitlesOfParts>
  <Company>MMLA/CMLS</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 Health Care Directive</dc:title>
  <dc:subject/>
  <dc:creator>pnoonan</dc:creator>
  <cp:keywords/>
  <dc:description>Based off suggested statutory form.</dc:description>
  <cp:lastModifiedBy>Coleman J. Silver</cp:lastModifiedBy>
  <cp:revision>22</cp:revision>
  <cp:lastPrinted>2010-02-24T18:24:00Z</cp:lastPrinted>
  <dcterms:created xsi:type="dcterms:W3CDTF">2024-03-06T21:17:00Z</dcterms:created>
  <dcterms:modified xsi:type="dcterms:W3CDTF">2024-04-16T23:30:00Z</dcterms:modified>
</cp:coreProperties>
</file>